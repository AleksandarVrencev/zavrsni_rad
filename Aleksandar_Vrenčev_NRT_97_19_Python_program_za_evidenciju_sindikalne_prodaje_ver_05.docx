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F5CA316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E72EFD">
        <w:rPr>
          <w:sz w:val="28"/>
          <w:szCs w:val="28"/>
          <w:lang w:val="sr-Cyrl-RS"/>
        </w:rPr>
        <w:t>август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2115F934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E72EFD">
        <w:rPr>
          <w:sz w:val="28"/>
          <w:szCs w:val="28"/>
          <w:lang w:val="sr-Cyrl-RS"/>
        </w:rPr>
        <w:t>август</w:t>
      </w:r>
      <w:r w:rsidR="00E72EFD">
        <w:rPr>
          <w:sz w:val="28"/>
          <w:szCs w:val="28"/>
          <w:lang w:val="sr-Cyrl-CS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42F21F81" w14:textId="4C5BE7D8" w:rsidR="00B12ECC" w:rsidRDefault="00B12ECC" w:rsidP="00164193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lastRenderedPageBreak/>
        <w:t>Резиме</w:t>
      </w:r>
      <w:r w:rsidRPr="00077FB7">
        <w:t>:</w:t>
      </w:r>
    </w:p>
    <w:p w14:paraId="2FDD6A3A" w14:textId="30A592BE" w:rsidR="00B12ECC" w:rsidRPr="009E21FD" w:rsidRDefault="009E21FD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7B4FE2B4" w14:textId="7CDA2614" w:rsidR="006F72C6" w:rsidRPr="00164193" w:rsidRDefault="00B12ECC" w:rsidP="00164193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Calibri" w:hAnsi="Calibri" w:cs="Calibri"/>
          <w:b/>
          <w:bCs/>
          <w:szCs w:val="24"/>
        </w:rPr>
        <w:t>Кључне</w:t>
      </w:r>
      <w:r w:rsidRPr="00840937">
        <w:rPr>
          <w:rFonts w:ascii="Times New Roman CYR" w:hAnsi="Times New Roman CYR" w:cs="Times New Roman CYR"/>
          <w:b/>
          <w:bCs/>
          <w:szCs w:val="24"/>
        </w:rPr>
        <w:t xml:space="preserve"> </w:t>
      </w:r>
      <w:r w:rsidRPr="00840937">
        <w:rPr>
          <w:rFonts w:ascii="Calibri" w:hAnsi="Calibri" w:cs="Calibri"/>
          <w:b/>
          <w:bCs/>
          <w:szCs w:val="24"/>
        </w:rPr>
        <w:t>речи</w:t>
      </w:r>
      <w:r w:rsidRPr="00840937">
        <w:rPr>
          <w:rFonts w:ascii="Times New Roman CYR" w:hAnsi="Times New Roman CYR" w:cs="Times New Roman CYR"/>
          <w:b/>
          <w:bCs/>
          <w:szCs w:val="24"/>
        </w:rPr>
        <w:t>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00BC146F" w14:textId="417610AB" w:rsidR="00DD6CC6" w:rsidRPr="00DD6CC6" w:rsidRDefault="00B12ECC" w:rsidP="00DD6CC6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241A3ED4" w:rsidR="00B12ECC" w:rsidRPr="00DD6CC6" w:rsidRDefault="00DD6CC6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</w:rPr>
        <w:t xml:space="preserve">This work is dedicated to automatization and </w:t>
      </w:r>
      <w:r w:rsidR="00FB4214">
        <w:rPr>
          <w:rFonts w:ascii="Times New Roman CYR" w:hAnsi="Times New Roman CYR" w:cs="Times New Roman CYR"/>
          <w:bCs/>
          <w:szCs w:val="24"/>
        </w:rPr>
        <w:t>record keeping in digital form which should speed up and make easier work with big amount of data. Also this application should be good example in further process of digitali</w:t>
      </w:r>
      <w:r w:rsidR="00CC2088">
        <w:rPr>
          <w:rFonts w:ascii="Times New Roman CYR" w:hAnsi="Times New Roman CYR" w:cs="Times New Roman CYR"/>
          <w:bCs/>
          <w:szCs w:val="24"/>
        </w:rPr>
        <w:t>z</w:t>
      </w:r>
      <w:r w:rsidR="00FB4214">
        <w:rPr>
          <w:rFonts w:ascii="Times New Roman CYR" w:hAnsi="Times New Roman CYR" w:cs="Times New Roman CYR"/>
          <w:bCs/>
          <w:szCs w:val="24"/>
        </w:rPr>
        <w:t>ation of services in fields of wor</w:t>
      </w:r>
      <w:r w:rsidR="00CC2088">
        <w:rPr>
          <w:rFonts w:ascii="Times New Roman CYR" w:hAnsi="Times New Roman CYR" w:cs="Times New Roman CYR"/>
          <w:bCs/>
          <w:szCs w:val="24"/>
        </w:rPr>
        <w:t>k</w:t>
      </w:r>
      <w:r w:rsidR="00FB4214">
        <w:rPr>
          <w:rFonts w:ascii="Times New Roman CYR" w:hAnsi="Times New Roman CYR" w:cs="Times New Roman CYR"/>
          <w:bCs/>
          <w:szCs w:val="24"/>
        </w:rPr>
        <w:t xml:space="preserve"> where is expected that workers with minimal informatical knowled</w:t>
      </w:r>
      <w:r w:rsidR="00DE1416">
        <w:rPr>
          <w:rFonts w:ascii="Times New Roman CYR" w:hAnsi="Times New Roman CYR" w:cs="Times New Roman CYR"/>
          <w:bCs/>
          <w:szCs w:val="24"/>
        </w:rPr>
        <w:t>ge keep records and work with clients data.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164193">
      <w:pPr>
        <w:ind w:firstLine="0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210F0332" w14:textId="338A80D2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УВОД</w:t>
      </w:r>
      <w:r>
        <w:rPr>
          <w:noProof/>
          <w:webHidden/>
        </w:rPr>
        <w:tab/>
        <w:t>1</w:t>
      </w:r>
    </w:p>
    <w:p w14:paraId="57FA5FCB" w14:textId="56178A97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Основни задаци завршног рада</w:t>
      </w:r>
      <w:r>
        <w:rPr>
          <w:noProof/>
          <w:webHidden/>
        </w:rPr>
        <w:tab/>
        <w:t>2</w:t>
      </w:r>
    </w:p>
    <w:p w14:paraId="3B39C54A" w14:textId="22F6D60D" w:rsidR="006822C3" w:rsidRPr="002B122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3.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коришћених технологија: Python, Tkinter, 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325279DB" w14:textId="7618E739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.1.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Python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21199576" w14:textId="16D41D35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.2.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Tkinter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6D878D9B" w14:textId="2602543B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.3.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Sqlite3</w:t>
      </w:r>
      <w:r w:rsidR="006822C3">
        <w:rPr>
          <w:noProof/>
          <w:webHidden/>
        </w:rPr>
        <w:tab/>
      </w:r>
      <w:r w:rsidR="006F0105">
        <w:rPr>
          <w:noProof/>
          <w:webHidden/>
          <w:lang w:val="sr-Cyrl-RS"/>
        </w:rPr>
        <w:t>4</w:t>
      </w:r>
    </w:p>
    <w:p w14:paraId="045066ED" w14:textId="0A730AF2" w:rsidR="006822C3" w:rsidRPr="000B469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Latn-RS"/>
        </w:rPr>
      </w:pPr>
      <w:r>
        <w:rPr>
          <w:noProof/>
        </w:rPr>
        <w:t xml:space="preserve">            4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Имплементација Python програма за евиденцију синдикалне продаје</w:t>
      </w:r>
      <w:r w:rsidR="006822C3">
        <w:rPr>
          <w:noProof/>
          <w:webHidden/>
        </w:rPr>
        <w:tab/>
      </w:r>
      <w:r w:rsidR="0025444B">
        <w:rPr>
          <w:noProof/>
          <w:webHidden/>
          <w:lang w:val="sr-Cyrl-RS"/>
        </w:rPr>
        <w:t>5</w:t>
      </w:r>
    </w:p>
    <w:p w14:paraId="1B895011" w14:textId="0C4AA44D" w:rsidR="006822C3" w:rsidRPr="00440CA1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    4</w:t>
      </w:r>
      <w:r w:rsidR="006822C3" w:rsidRPr="00983DA0">
        <w:rPr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  <w:lang w:val="sr-Cyrl-RS"/>
        </w:rPr>
        <w:t>Списак команди за коришћење програма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5</w:t>
      </w:r>
    </w:p>
    <w:p w14:paraId="7DD157F7" w14:textId="2A5B326F" w:rsidR="006822C3" w:rsidRPr="00440CA1" w:rsidRDefault="001951B1" w:rsidP="001951B1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5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корисничког интерфејса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6</w:t>
      </w:r>
    </w:p>
    <w:p w14:paraId="63289CFC" w14:textId="45D17F22" w:rsidR="006822C3" w:rsidRPr="00440CA1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6</w:t>
      </w:r>
      <w:r w:rsidR="006822C3" w:rsidRPr="00983DA0">
        <w:rPr>
          <w:noProof/>
        </w:rPr>
        <w:t>.</w:t>
      </w:r>
      <w:r>
        <w:rPr>
          <w:noProof/>
        </w:rPr>
        <w:t xml:space="preserve">    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rFonts w:asciiTheme="minorHAnsi" w:eastAsiaTheme="minorEastAsia" w:hAnsiTheme="minorHAnsi" w:cstheme="minorBidi"/>
          <w:noProof/>
          <w:sz w:val="22"/>
        </w:rPr>
        <w:t xml:space="preserve"> </w:t>
      </w:r>
      <w:r w:rsidR="006822C3" w:rsidRPr="00983DA0">
        <w:rPr>
          <w:noProof/>
        </w:rPr>
        <w:t>Инсталација и дистрибуција програма</w:t>
      </w:r>
      <w:r w:rsidR="006822C3">
        <w:rPr>
          <w:noProof/>
          <w:webHidden/>
        </w:rPr>
        <w:tab/>
        <w:t>1</w:t>
      </w:r>
      <w:r w:rsidR="00F550BF">
        <w:rPr>
          <w:noProof/>
          <w:webHidden/>
          <w:lang w:val="sr-Cyrl-RS"/>
        </w:rPr>
        <w:t>9</w:t>
      </w:r>
    </w:p>
    <w:p w14:paraId="281B4BEF" w14:textId="55EA7FCF" w:rsidR="006822C3" w:rsidRPr="00E66833" w:rsidRDefault="001951B1" w:rsidP="001951B1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6</w:t>
      </w:r>
      <w:r w:rsidR="006822C3" w:rsidRPr="00983DA0">
        <w:rPr>
          <w:i/>
          <w:iCs/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i/>
          <w:iCs/>
          <w:noProof/>
        </w:rPr>
        <w:t>Pyinstaller</w:t>
      </w:r>
      <w:r w:rsidR="006822C3">
        <w:rPr>
          <w:noProof/>
          <w:webHidden/>
        </w:rPr>
        <w:tab/>
        <w:t>1</w:t>
      </w:r>
      <w:r w:rsidR="00F550BF">
        <w:rPr>
          <w:noProof/>
          <w:webHidden/>
          <w:lang w:val="sr-Cyrl-RS"/>
        </w:rPr>
        <w:t>9</w:t>
      </w:r>
    </w:p>
    <w:p w14:paraId="3A3CE83E" w14:textId="02DF6FCF" w:rsidR="006822C3" w:rsidRPr="00F550BF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7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ЗАКЉУЧАК</w:t>
      </w:r>
      <w:r w:rsidR="006822C3">
        <w:rPr>
          <w:noProof/>
          <w:webHidden/>
        </w:rPr>
        <w:tab/>
      </w:r>
      <w:r w:rsidR="00F550BF">
        <w:rPr>
          <w:noProof/>
          <w:webHidden/>
          <w:lang w:val="sr-Cyrl-RS"/>
        </w:rPr>
        <w:t>20</w:t>
      </w:r>
    </w:p>
    <w:p w14:paraId="4DA652E3" w14:textId="7F7774FC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8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ИНДЕКС ПОЈМОВА</w:t>
      </w:r>
      <w:r w:rsidR="006822C3">
        <w:rPr>
          <w:noProof/>
          <w:webHidden/>
        </w:rPr>
        <w:tab/>
      </w:r>
      <w:r w:rsidR="0084045F">
        <w:rPr>
          <w:noProof/>
          <w:webHidden/>
          <w:lang w:val="sr-Cyrl-RS"/>
        </w:rPr>
        <w:t>2</w:t>
      </w:r>
      <w:r w:rsidR="00F550BF">
        <w:rPr>
          <w:noProof/>
          <w:webHidden/>
          <w:lang w:val="sr-Cyrl-RS"/>
        </w:rPr>
        <w:t>1</w:t>
      </w:r>
    </w:p>
    <w:p w14:paraId="00C6A96F" w14:textId="5417C3CF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9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ЛИТЕРАТУРА</w:t>
      </w:r>
      <w:r w:rsidR="006822C3">
        <w:rPr>
          <w:noProof/>
          <w:webHidden/>
        </w:rPr>
        <w:tab/>
        <w:t>2</w:t>
      </w:r>
      <w:r w:rsidR="00F550BF">
        <w:rPr>
          <w:noProof/>
          <w:webHidden/>
          <w:lang w:val="sr-Cyrl-RS"/>
        </w:rPr>
        <w:t>3</w:t>
      </w:r>
    </w:p>
    <w:p w14:paraId="605EA811" w14:textId="6411A8C1" w:rsidR="006822C3" w:rsidRPr="00E6683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 w:rsidRPr="00983DA0">
        <w:rPr>
          <w:noProof/>
        </w:rPr>
        <w:t>1</w:t>
      </w:r>
      <w:r w:rsidR="001951B1">
        <w:rPr>
          <w:noProof/>
        </w:rPr>
        <w:t>0</w:t>
      </w:r>
      <w:r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="00DD6CC6">
        <w:rPr>
          <w:noProof/>
          <w:lang w:val="sr-Cyrl-RS"/>
        </w:rPr>
        <w:t>И</w:t>
      </w:r>
      <w:r w:rsidRPr="00983DA0">
        <w:rPr>
          <w:noProof/>
        </w:rPr>
        <w:t>зјава о академскoј честитости</w:t>
      </w:r>
      <w:r>
        <w:rPr>
          <w:noProof/>
          <w:webHidden/>
        </w:rPr>
        <w:tab/>
        <w:t>2</w:t>
      </w:r>
      <w:r w:rsidR="00F550BF">
        <w:rPr>
          <w:noProof/>
          <w:webHidden/>
          <w:lang w:val="sr-Cyrl-RS"/>
        </w:rPr>
        <w:t>4</w:t>
      </w:r>
    </w:p>
    <w:p w14:paraId="6AEB2ED7" w14:textId="1A07AD27" w:rsidR="00B12ECC" w:rsidRDefault="00B12ECC"/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0" w:name="_Toc108559616"/>
      <w:r w:rsidRPr="00C57D07">
        <w:t>УВОД</w:t>
      </w:r>
      <w:bookmarkEnd w:id="0"/>
    </w:p>
    <w:p w14:paraId="463BA969" w14:textId="2E02A4F5" w:rsidR="00090A05" w:rsidRDefault="00915FE1" w:rsidP="00164193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67178C87" w14:textId="367F27EA" w:rsidR="00DD0078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1D20533A" w14:textId="0DCFC078" w:rsidR="00010FC1" w:rsidRPr="00915FE1" w:rsidRDefault="00DD0078" w:rsidP="00164193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  <w:r w:rsidR="001178A0">
        <w:rPr>
          <w:lang w:val="sr-Cyrl-RS"/>
        </w:rPr>
        <w:t xml:space="preserve"> Коришћењем поменутог модула добија се једна извршна датотека.</w:t>
      </w:r>
    </w:p>
    <w:p w14:paraId="32593A74" w14:textId="4E3C9FA5" w:rsidR="00B12ECC" w:rsidRPr="00003530" w:rsidRDefault="0084642A" w:rsidP="00682B15">
      <w:bookmarkStart w:id="1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9B6207">
        <w:rPr>
          <w:lang w:val="sr-Cyrl-RS"/>
        </w:rPr>
        <w:t xml:space="preserve"> због једноставности у раду коју пружа као и због великог броја различитих опција које програмерима стоје на располагању.</w:t>
      </w:r>
    </w:p>
    <w:bookmarkEnd w:id="1"/>
    <w:p w14:paraId="24244AE9" w14:textId="208ECF19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2" w:name="_Toc108559617"/>
      <w:r w:rsidR="00914B9E" w:rsidRPr="00914B9E">
        <w:t>Основни задаци завршног рада</w:t>
      </w:r>
      <w:bookmarkEnd w:id="2"/>
    </w:p>
    <w:p w14:paraId="1F5A8D29" w14:textId="0B2BA456" w:rsidR="00B12ECC" w:rsidRDefault="00D75CE8" w:rsidP="00682B15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</w:t>
      </w:r>
      <w:r w:rsidR="00680C12">
        <w:t xml:space="preserve"> </w:t>
      </w:r>
      <w:r>
        <w:rPr>
          <w:lang w:val="sr-Cyrl-RS"/>
        </w:rPr>
        <w:t xml:space="preserve">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  <w:r w:rsidR="00522C82">
        <w:rPr>
          <w:lang w:val="sr-Cyrl-RS"/>
        </w:rPr>
        <w:t xml:space="preserve"> У наставку ће на веома детаљан и свеобухватан начин бити </w:t>
      </w:r>
      <w:r w:rsidR="00C025E4">
        <w:rPr>
          <w:lang w:val="sr-Cyrl-RS"/>
        </w:rPr>
        <w:t>појединачно описане све технологије коришћене у изради пројекта</w:t>
      </w:r>
      <w:r w:rsidR="00B35350">
        <w:rPr>
          <w:lang w:val="sr-Cyrl-RS"/>
        </w:rPr>
        <w:t>, мотивација за њихову употр</w:t>
      </w:r>
      <w:r w:rsidR="00E04997">
        <w:rPr>
          <w:lang w:val="sr-Cyrl-RS"/>
        </w:rPr>
        <w:t>е</w:t>
      </w:r>
      <w:r w:rsidR="00B35350">
        <w:rPr>
          <w:lang w:val="sr-Cyrl-RS"/>
        </w:rPr>
        <w:t>бу</w:t>
      </w:r>
      <w:r w:rsidR="00C025E4">
        <w:rPr>
          <w:lang w:val="sr-Cyrl-RS"/>
        </w:rPr>
        <w:t xml:space="preserve"> као и поступак имплементације свих</w:t>
      </w:r>
      <w:r w:rsidR="00B35350">
        <w:rPr>
          <w:lang w:val="sr-Cyrl-RS"/>
        </w:rPr>
        <w:t xml:space="preserve"> појединачних </w:t>
      </w:r>
      <w:r w:rsidR="00C025E4">
        <w:rPr>
          <w:lang w:val="sr-Cyrl-RS"/>
        </w:rPr>
        <w:t xml:space="preserve"> делова програма у једну функционалну целину. Такође биће веома детаљно описани сви елементи који су део графичког корисничког интерфејса и њихове функције у раду програма.</w:t>
      </w:r>
      <w:r w:rsidR="00E04997">
        <w:rPr>
          <w:lang w:val="sr-Cyrl-RS"/>
        </w:rPr>
        <w:t xml:space="preserve"> </w:t>
      </w:r>
      <w:r w:rsidR="006A2B6E">
        <w:rPr>
          <w:lang w:val="sr-Cyrl-RS"/>
        </w:rPr>
        <w:t>Поступак имплементације је веома детаљно објашњен кроз опис делова написаног кода као и свих функција и елемената корисничког интерфејса. Све функције и елементи су набројани и детаљно је разјашњена њихова функција  у програму, такође постоји и табела која укратко описује акције које корисник може да изведе у току коришћења програма.</w:t>
      </w:r>
      <w:r w:rsidR="0097493B">
        <w:rPr>
          <w:lang w:val="sr-Cyrl-RS"/>
        </w:rPr>
        <w:t xml:space="preserve"> Описани су и типови</w:t>
      </w:r>
      <w:r w:rsidR="002426F0">
        <w:rPr>
          <w:lang w:val="sr-Cyrl-RS"/>
        </w:rPr>
        <w:t xml:space="preserve"> и формат</w:t>
      </w:r>
      <w:r w:rsidR="0097493B">
        <w:rPr>
          <w:lang w:val="sr-Cyrl-RS"/>
        </w:rPr>
        <w:t xml:space="preserve"> података који се очекују да их корисник унесе као и подаци које корисник може кроз употребу програма да добије.</w:t>
      </w:r>
    </w:p>
    <w:p w14:paraId="4E298B2E" w14:textId="2ACD4B73" w:rsidR="00473DA1" w:rsidRDefault="00473DA1" w:rsidP="000D7A18">
      <w:pPr>
        <w:rPr>
          <w:lang w:val="sr-Cyrl-RS"/>
        </w:rPr>
      </w:pPr>
    </w:p>
    <w:p w14:paraId="20D453F2" w14:textId="0CA5243D" w:rsidR="00473DA1" w:rsidRDefault="00473DA1" w:rsidP="000D7A18">
      <w:pPr>
        <w:rPr>
          <w:lang w:val="sr-Cyrl-RS"/>
        </w:rPr>
      </w:pPr>
    </w:p>
    <w:p w14:paraId="366BE9EA" w14:textId="64F980DC" w:rsidR="00473DA1" w:rsidRDefault="00473DA1" w:rsidP="000D7A18">
      <w:pPr>
        <w:rPr>
          <w:lang w:val="sr-Cyrl-RS"/>
        </w:rPr>
      </w:pPr>
    </w:p>
    <w:p w14:paraId="52D1635E" w14:textId="45DDF91F" w:rsidR="00473DA1" w:rsidRDefault="00473DA1" w:rsidP="000D7A18">
      <w:pPr>
        <w:rPr>
          <w:lang w:val="sr-Cyrl-RS"/>
        </w:rPr>
      </w:pPr>
    </w:p>
    <w:p w14:paraId="6FAAEA48" w14:textId="0AEACC10" w:rsidR="00473DA1" w:rsidRDefault="00473DA1" w:rsidP="000D7A18">
      <w:pPr>
        <w:rPr>
          <w:lang w:val="sr-Cyrl-RS"/>
        </w:rPr>
      </w:pPr>
    </w:p>
    <w:p w14:paraId="6CA337AF" w14:textId="4C9C256A" w:rsidR="00473DA1" w:rsidRDefault="00473DA1" w:rsidP="000D7A18">
      <w:pPr>
        <w:rPr>
          <w:lang w:val="sr-Cyrl-RS"/>
        </w:rPr>
      </w:pPr>
    </w:p>
    <w:p w14:paraId="1D5442A1" w14:textId="448CDC46" w:rsidR="00473DA1" w:rsidRDefault="00473DA1" w:rsidP="000D7A18">
      <w:pPr>
        <w:rPr>
          <w:lang w:val="sr-Cyrl-RS"/>
        </w:rPr>
      </w:pPr>
    </w:p>
    <w:p w14:paraId="6AEB55B3" w14:textId="61439FEC" w:rsidR="00473DA1" w:rsidRDefault="00473DA1" w:rsidP="000D7A18">
      <w:pPr>
        <w:rPr>
          <w:lang w:val="sr-Cyrl-RS"/>
        </w:rPr>
      </w:pPr>
    </w:p>
    <w:p w14:paraId="7A5B1026" w14:textId="128785D5" w:rsidR="00473DA1" w:rsidRDefault="00473DA1" w:rsidP="000D7A18">
      <w:pPr>
        <w:rPr>
          <w:lang w:val="sr-Cyrl-RS"/>
        </w:rPr>
      </w:pPr>
    </w:p>
    <w:p w14:paraId="7425F1F3" w14:textId="6EBFF29B" w:rsidR="00473DA1" w:rsidRDefault="00473DA1" w:rsidP="000D7A18">
      <w:pPr>
        <w:rPr>
          <w:lang w:val="sr-Cyrl-RS"/>
        </w:rPr>
      </w:pPr>
    </w:p>
    <w:p w14:paraId="54CB23E9" w14:textId="102D8860" w:rsidR="00473DA1" w:rsidRDefault="00473DA1" w:rsidP="000D7A18">
      <w:pPr>
        <w:rPr>
          <w:lang w:val="sr-Cyrl-RS"/>
        </w:rPr>
      </w:pPr>
    </w:p>
    <w:p w14:paraId="3DD57F7A" w14:textId="4288326D" w:rsidR="00473DA1" w:rsidRDefault="00473DA1" w:rsidP="000D7A18">
      <w:pPr>
        <w:rPr>
          <w:lang w:val="sr-Cyrl-RS"/>
        </w:rPr>
      </w:pPr>
    </w:p>
    <w:p w14:paraId="7E0367E5" w14:textId="63B5B666" w:rsidR="00473DA1" w:rsidRDefault="00473DA1" w:rsidP="000D7A18">
      <w:pPr>
        <w:rPr>
          <w:lang w:val="sr-Cyrl-RS"/>
        </w:rPr>
      </w:pPr>
    </w:p>
    <w:p w14:paraId="4D234AC9" w14:textId="5DF8D1CA" w:rsidR="00473DA1" w:rsidRDefault="00473DA1" w:rsidP="000D7A18">
      <w:pPr>
        <w:rPr>
          <w:lang w:val="sr-Cyrl-RS"/>
        </w:rPr>
      </w:pPr>
    </w:p>
    <w:p w14:paraId="2D952B3E" w14:textId="4EA8C2D6" w:rsidR="00473DA1" w:rsidRDefault="00473DA1" w:rsidP="000D7A18">
      <w:pPr>
        <w:rPr>
          <w:lang w:val="sr-Cyrl-RS"/>
        </w:rPr>
      </w:pPr>
    </w:p>
    <w:p w14:paraId="3B47795D" w14:textId="4007B4A9" w:rsidR="00473DA1" w:rsidRDefault="00473DA1" w:rsidP="000D7A18">
      <w:pPr>
        <w:rPr>
          <w:lang w:val="sr-Cyrl-RS"/>
        </w:rPr>
      </w:pPr>
    </w:p>
    <w:p w14:paraId="02AA8300" w14:textId="6270550A" w:rsidR="00473DA1" w:rsidRDefault="00473DA1" w:rsidP="000D7A18">
      <w:pPr>
        <w:rPr>
          <w:lang w:val="sr-Cyrl-RS"/>
        </w:rPr>
      </w:pPr>
    </w:p>
    <w:p w14:paraId="0A7B49C3" w14:textId="36C98240" w:rsidR="00473DA1" w:rsidRDefault="00473DA1" w:rsidP="000D7A18">
      <w:pPr>
        <w:rPr>
          <w:lang w:val="sr-Cyrl-RS"/>
        </w:rPr>
      </w:pPr>
    </w:p>
    <w:p w14:paraId="111D04FA" w14:textId="77777777" w:rsidR="00473DA1" w:rsidRPr="00D75CE8" w:rsidRDefault="00473DA1" w:rsidP="00167622">
      <w:pPr>
        <w:ind w:firstLine="0"/>
        <w:rPr>
          <w:lang w:val="sr-Cyrl-RS"/>
        </w:rPr>
      </w:pPr>
    </w:p>
    <w:p w14:paraId="6FE6206E" w14:textId="2C3F855E" w:rsidR="00B12ECC" w:rsidRPr="00C57D07" w:rsidRDefault="00473DA1" w:rsidP="00473DA1">
      <w:pPr>
        <w:pStyle w:val="Heading2"/>
        <w:numPr>
          <w:ilvl w:val="0"/>
          <w:numId w:val="0"/>
        </w:numPr>
      </w:pPr>
      <w:r w:rsidRPr="00473DA1">
        <w:rPr>
          <w:sz w:val="28"/>
          <w:szCs w:val="28"/>
          <w:lang w:val="sr-Cyrl-RS"/>
        </w:rPr>
        <w:lastRenderedPageBreak/>
        <w:t>3</w:t>
      </w:r>
      <w:r>
        <w:rPr>
          <w:lang w:val="sr-Cyrl-RS"/>
        </w:rPr>
        <w:t>.</w:t>
      </w:r>
      <w:r w:rsidR="00B12ECC">
        <w:t xml:space="preserve"> </w:t>
      </w:r>
      <w:bookmarkStart w:id="3" w:name="_Toc108559618"/>
      <w:r w:rsidR="00914B9E" w:rsidRPr="00914B9E">
        <w:t>Опис коришћених технологија: Python, Tkinter, Sqlite3</w:t>
      </w:r>
      <w:bookmarkEnd w:id="3"/>
    </w:p>
    <w:p w14:paraId="6A770130" w14:textId="1A51A680" w:rsidR="00B12ECC" w:rsidRPr="00597AB9" w:rsidRDefault="0048668D" w:rsidP="00682B15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 w:rsidR="00034740">
        <w:rPr>
          <w:i/>
          <w:iCs/>
          <w:lang w:val="sr-Cyrl-RS"/>
        </w:rPr>
        <w:t xml:space="preserve"> </w:t>
      </w:r>
      <w:r w:rsidR="00034740">
        <w:rPr>
          <w:lang w:val="sr-Cyrl-RS"/>
        </w:rPr>
        <w:t xml:space="preserve">због свих предности које пружају у раду са скриптама написаним на </w:t>
      </w:r>
      <w:r w:rsidR="00034740" w:rsidRPr="00003530">
        <w:rPr>
          <w:i/>
          <w:iCs/>
        </w:rPr>
        <w:t>Python</w:t>
      </w:r>
      <w:r w:rsidR="00034740">
        <w:rPr>
          <w:i/>
          <w:iCs/>
          <w:lang w:val="sr-Cyrl-RS"/>
        </w:rPr>
        <w:t xml:space="preserve"> </w:t>
      </w:r>
      <w:r w:rsidR="00034740" w:rsidRPr="00034740">
        <w:rPr>
          <w:lang w:val="sr-Cyrl-RS"/>
        </w:rPr>
        <w:t>програмском језику</w:t>
      </w:r>
      <w:r w:rsidR="00034740" w:rsidRPr="00034740">
        <w:t xml:space="preserve"> </w:t>
      </w:r>
      <w:r w:rsidR="00034740">
        <w:rPr>
          <w:lang w:val="sr-Cyrl-RS"/>
        </w:rPr>
        <w:t>и у изради пројеката мањег обима</w:t>
      </w:r>
      <w:r>
        <w:t xml:space="preserve">. </w:t>
      </w:r>
      <w:r>
        <w:rPr>
          <w:lang w:val="sr-Cyrl-RS"/>
        </w:rPr>
        <w:t xml:space="preserve">У наставку следи </w:t>
      </w:r>
      <w:r w:rsidR="00F57A67">
        <w:rPr>
          <w:lang w:val="sr-Cyrl-RS"/>
        </w:rPr>
        <w:t xml:space="preserve">детаљнији </w:t>
      </w:r>
      <w:r>
        <w:rPr>
          <w:lang w:val="sr-Cyrl-RS"/>
        </w:rPr>
        <w:t>опис технологија</w:t>
      </w:r>
      <w:r w:rsidR="00F57A67">
        <w:rPr>
          <w:lang w:val="sr-Cyrl-RS"/>
        </w:rPr>
        <w:t xml:space="preserve"> коришћених у изради пројекта</w:t>
      </w:r>
      <w:r>
        <w:rPr>
          <w:lang w:val="sr-Cyrl-RS"/>
        </w:rPr>
        <w:t>.</w:t>
      </w:r>
    </w:p>
    <w:p w14:paraId="7275778F" w14:textId="1F0E4BE7" w:rsidR="00B12ECC" w:rsidRPr="00003530" w:rsidRDefault="00473DA1" w:rsidP="00473DA1">
      <w:pPr>
        <w:pStyle w:val="Heading3"/>
        <w:numPr>
          <w:ilvl w:val="0"/>
          <w:numId w:val="0"/>
        </w:numPr>
        <w:ind w:left="1" w:firstLine="1"/>
        <w:rPr>
          <w:i/>
          <w:iCs/>
        </w:rPr>
      </w:pPr>
      <w:r>
        <w:rPr>
          <w:lang w:val="sr-Cyrl-RS"/>
        </w:rPr>
        <w:t xml:space="preserve">        3.1</w:t>
      </w:r>
      <w:r w:rsidR="00B12ECC">
        <w:t xml:space="preserve"> </w:t>
      </w:r>
      <w:bookmarkStart w:id="4" w:name="_Toc108559619"/>
      <w:r w:rsidR="00914B9E" w:rsidRPr="00003530">
        <w:rPr>
          <w:i/>
          <w:iCs/>
        </w:rPr>
        <w:t>Python</w:t>
      </w:r>
      <w:bookmarkEnd w:id="4"/>
    </w:p>
    <w:p w14:paraId="420CD083" w14:textId="739EA859" w:rsidR="00B5307E" w:rsidRPr="009A6E64" w:rsidRDefault="00BB57F0" w:rsidP="00682B15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</w:t>
      </w:r>
      <w:r w:rsidR="006730C6">
        <w:rPr>
          <w:lang w:val="sr-Cyrl-RS"/>
        </w:rPr>
        <w:t xml:space="preserve"> и</w:t>
      </w:r>
      <w:r w:rsidR="00854D4F">
        <w:rPr>
          <w:lang w:val="sr-Cyrl-RS"/>
        </w:rPr>
        <w:t xml:space="preserve">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 w:rsidR="006730C6">
        <w:rPr>
          <w:lang w:val="sr-Cyrl-RS"/>
        </w:rPr>
        <w:t xml:space="preserve"> што је веома погодно за програмере почетнике и људе са мало програмерског искуства</w:t>
      </w:r>
      <w:r>
        <w:t xml:space="preserve">. </w:t>
      </w:r>
      <w:r>
        <w:rPr>
          <w:lang w:val="sr-Cyrl-RS"/>
        </w:rPr>
        <w:t>Језик се брзо и лако учи</w:t>
      </w:r>
      <w:r w:rsidR="006730C6">
        <w:rPr>
          <w:lang w:val="sr-Cyrl-RS"/>
        </w:rPr>
        <w:t xml:space="preserve"> и због своје прегледности и велике читљивости могућа је релативно лака разумљивост написаног програмског кода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CF10AA">
        <w:t xml:space="preserve"> </w:t>
      </w:r>
      <w:r w:rsidR="00CF10AA">
        <w:rPr>
          <w:lang w:val="sr-Cyrl-RS"/>
        </w:rPr>
        <w:t xml:space="preserve">Неки од најпознатијих радних оквира овог програмског језика су </w:t>
      </w:r>
      <w:r w:rsidR="00CF10AA" w:rsidRPr="001C4F38">
        <w:rPr>
          <w:i/>
          <w:iCs/>
        </w:rPr>
        <w:t>Flask</w:t>
      </w:r>
      <w:r w:rsidR="00CF10AA">
        <w:t xml:space="preserve">, </w:t>
      </w:r>
      <w:r w:rsidR="00CF10AA" w:rsidRPr="001C4F38">
        <w:rPr>
          <w:i/>
          <w:iCs/>
        </w:rPr>
        <w:t>Django</w:t>
      </w:r>
      <w:r w:rsidR="00CF10AA">
        <w:t xml:space="preserve">, </w:t>
      </w:r>
      <w:r w:rsidR="00CF10AA" w:rsidRPr="001C4F38">
        <w:rPr>
          <w:i/>
          <w:iCs/>
        </w:rPr>
        <w:t>Bottle</w:t>
      </w:r>
      <w:r w:rsidR="00CF10AA">
        <w:t xml:space="preserve">, </w:t>
      </w:r>
      <w:r w:rsidR="00CF10AA" w:rsidRPr="001C4F38">
        <w:rPr>
          <w:i/>
          <w:iCs/>
        </w:rPr>
        <w:t>CherryPie</w:t>
      </w:r>
      <w:r w:rsidR="00CF10AA">
        <w:t xml:space="preserve">, </w:t>
      </w:r>
      <w:r w:rsidR="00CF10AA" w:rsidRPr="001C4F38">
        <w:rPr>
          <w:i/>
          <w:iCs/>
        </w:rPr>
        <w:t>Pylons</w:t>
      </w:r>
      <w:r w:rsidR="00CF10AA">
        <w:t xml:space="preserve"> </w:t>
      </w:r>
      <w:r w:rsidR="00CF10AA">
        <w:rPr>
          <w:lang w:val="sr-Cyrl-RS"/>
        </w:rPr>
        <w:t xml:space="preserve">и многи други.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>.</w:t>
      </w:r>
      <w:r w:rsidR="004B5536">
        <w:rPr>
          <w:lang w:val="sr-Cyrl-RS"/>
        </w:rPr>
        <w:t xml:space="preserve"> Званична документација овог програмског језика је веома добро написана и корисна је како у процесу учења тако и у раду</w:t>
      </w:r>
      <w:r w:rsidR="00597AB9">
        <w:t xml:space="preserve"> </w:t>
      </w:r>
      <w:r w:rsidR="004B5536">
        <w:rPr>
          <w:lang w:val="sr-Cyrl-RS"/>
        </w:rPr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5E831E57" w:rsidR="00476AA1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5" w:name="_Toc108559620"/>
      <w:r w:rsidRPr="00003530">
        <w:rPr>
          <w:i/>
          <w:iCs/>
        </w:rPr>
        <w:t>Tkinter</w:t>
      </w:r>
      <w:bookmarkEnd w:id="5"/>
    </w:p>
    <w:p w14:paraId="60CED39A" w14:textId="027B93A3" w:rsidR="00476AA1" w:rsidRDefault="00D56FDA" w:rsidP="00682B15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</w:t>
      </w:r>
      <w:r w:rsidR="00762F6D">
        <w:rPr>
          <w:lang w:val="sr-Cyrl-RS"/>
        </w:rPr>
        <w:t xml:space="preserve"> односно </w:t>
      </w:r>
      <w:r w:rsidR="00762F6D" w:rsidRPr="00762F6D">
        <w:rPr>
          <w:i/>
          <w:iCs/>
        </w:rPr>
        <w:t>Buttons</w:t>
      </w:r>
      <w:r w:rsidR="00D1757F">
        <w:rPr>
          <w:lang w:val="sr-Cyrl-RS"/>
        </w:rPr>
        <w:t>, поља за унос података</w:t>
      </w:r>
      <w:r w:rsidR="00762F6D">
        <w:t xml:space="preserve"> </w:t>
      </w:r>
      <w:r w:rsidR="00762F6D">
        <w:rPr>
          <w:lang w:val="sr-Cyrl-RS"/>
        </w:rPr>
        <w:t xml:space="preserve">односно </w:t>
      </w:r>
      <w:r w:rsidR="00762F6D" w:rsidRPr="00762F6D">
        <w:rPr>
          <w:i/>
          <w:iCs/>
        </w:rPr>
        <w:t>Entries</w:t>
      </w:r>
      <w:r w:rsidR="00D1757F">
        <w:rPr>
          <w:lang w:val="sr-Cyrl-RS"/>
        </w:rPr>
        <w:t xml:space="preserve"> и лабеле</w:t>
      </w:r>
      <w:r w:rsidR="00762F6D">
        <w:t xml:space="preserve"> </w:t>
      </w:r>
      <w:r w:rsidR="00D1757F">
        <w:rPr>
          <w:lang w:val="sr-Cyrl-RS"/>
        </w:rPr>
        <w:t>за приказ података</w:t>
      </w:r>
      <w:r w:rsidR="00762F6D" w:rsidRPr="00762F6D">
        <w:rPr>
          <w:lang w:val="sr-Cyrl-RS"/>
        </w:rPr>
        <w:t xml:space="preserve"> </w:t>
      </w:r>
      <w:r w:rsidR="00762F6D">
        <w:rPr>
          <w:lang w:val="sr-Cyrl-RS"/>
        </w:rPr>
        <w:t>односно</w:t>
      </w:r>
      <w:r w:rsidR="00762F6D">
        <w:t xml:space="preserve"> </w:t>
      </w:r>
      <w:r w:rsidR="00762F6D" w:rsidRPr="00762F6D">
        <w:rPr>
          <w:i/>
          <w:iCs/>
        </w:rPr>
        <w:t>Labels</w:t>
      </w:r>
      <w:r w:rsidR="00D1757F">
        <w:rPr>
          <w:lang w:val="sr-Cyrl-RS"/>
        </w:rPr>
        <w:t>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2123BE">
        <w:t xml:space="preserve"> </w:t>
      </w:r>
      <w:r w:rsidR="002123BE" w:rsidRPr="00003530">
        <w:rPr>
          <w:i/>
          <w:iCs/>
        </w:rPr>
        <w:t>Tkinter</w:t>
      </w:r>
      <w:r w:rsidR="002123BE">
        <w:rPr>
          <w:i/>
          <w:iCs/>
          <w:lang w:val="sr-Cyrl-RS"/>
        </w:rPr>
        <w:t xml:space="preserve"> </w:t>
      </w:r>
      <w:r w:rsidR="002123BE">
        <w:rPr>
          <w:lang w:val="sr-Cyrl-RS"/>
        </w:rPr>
        <w:t xml:space="preserve">омогућава рад са елементима као што су </w:t>
      </w:r>
      <w:r w:rsidR="002123BE">
        <w:t xml:space="preserve">Listbox </w:t>
      </w:r>
      <w:r w:rsidR="002123BE">
        <w:rPr>
          <w:lang w:val="sr-Cyrl-RS"/>
        </w:rPr>
        <w:t>односно листа елемената</w:t>
      </w:r>
      <w:r w:rsidR="002123BE">
        <w:t>,</w:t>
      </w:r>
      <w:r w:rsidR="002123BE">
        <w:rPr>
          <w:lang w:val="sr-Cyrl-RS"/>
        </w:rPr>
        <w:t xml:space="preserve"> </w:t>
      </w:r>
      <w:r w:rsidR="002123BE">
        <w:t>Option menu</w:t>
      </w:r>
      <w:r w:rsidR="002123BE">
        <w:rPr>
          <w:lang w:val="sr-Cyrl-RS"/>
        </w:rPr>
        <w:t xml:space="preserve"> листа опција</w:t>
      </w:r>
      <w:r w:rsidR="002123BE">
        <w:t>, Radio button</w:t>
      </w:r>
      <w:r w:rsidR="002123BE">
        <w:rPr>
          <w:lang w:val="sr-Cyrl-RS"/>
        </w:rPr>
        <w:t xml:space="preserve"> односно избор једног од више понуђених елемената</w:t>
      </w:r>
      <w:r w:rsidR="002123BE">
        <w:t>, Checkbox</w:t>
      </w:r>
      <w:r w:rsidR="002123BE">
        <w:rPr>
          <w:lang w:val="sr-Cyrl-RS"/>
        </w:rPr>
        <w:t xml:space="preserve"> односно избор једног или више елемената</w:t>
      </w:r>
      <w:r w:rsidR="002123BE">
        <w:t>, Dropdown menu</w:t>
      </w:r>
      <w:r w:rsidR="002123BE">
        <w:rPr>
          <w:lang w:val="sr-Cyrl-RS"/>
        </w:rPr>
        <w:t xml:space="preserve"> односно избор једног елемента из сажете листе</w:t>
      </w:r>
      <w:r w:rsidR="004D1126">
        <w:rPr>
          <w:lang w:val="sr-Cyrl-RS"/>
        </w:rPr>
        <w:t>, постоје и многи други елементи овог радног оквира који су веома лепо описани и документовани на страницама званичне документације</w:t>
      </w:r>
      <w:r w:rsidR="002123BE">
        <w:t xml:space="preserve">.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0874045E" w14:textId="65D82F50" w:rsidR="001C4F38" w:rsidRDefault="001C4F38" w:rsidP="00682B15">
      <w:pPr>
        <w:rPr>
          <w:lang w:val="sr-Cyrl-RS"/>
        </w:rPr>
      </w:pPr>
    </w:p>
    <w:p w14:paraId="319BED80" w14:textId="58A94ED8" w:rsidR="001C4F38" w:rsidRDefault="001C4F38" w:rsidP="00682B15">
      <w:pPr>
        <w:rPr>
          <w:lang w:val="sr-Cyrl-RS"/>
        </w:rPr>
      </w:pPr>
    </w:p>
    <w:p w14:paraId="4517CFDF" w14:textId="77777777" w:rsidR="001C4F38" w:rsidRPr="00D1757F" w:rsidRDefault="001C4F38" w:rsidP="000D74F9">
      <w:pPr>
        <w:ind w:firstLine="0"/>
        <w:rPr>
          <w:lang w:val="sr-Cyrl-RS"/>
        </w:rPr>
      </w:pPr>
    </w:p>
    <w:p w14:paraId="363ABE21" w14:textId="1ABB136F" w:rsidR="00B5307E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6" w:name="_Toc108559621"/>
      <w:r w:rsidRPr="00003530">
        <w:rPr>
          <w:i/>
          <w:iCs/>
        </w:rPr>
        <w:lastRenderedPageBreak/>
        <w:t>Sqlite3</w:t>
      </w:r>
      <w:bookmarkEnd w:id="6"/>
    </w:p>
    <w:p w14:paraId="63FB9B3E" w14:textId="5D13A7E0" w:rsidR="00F57A67" w:rsidRDefault="009A6E64" w:rsidP="00F57A67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>.</w:t>
      </w:r>
      <w:r w:rsidR="008944A1">
        <w:rPr>
          <w:lang w:val="sr-Cyrl-RS"/>
        </w:rPr>
        <w:t xml:space="preserve"> Неке од наредби које се могу извршити су упис у базу података, ажурирање података из базе као и брисање података из базе.</w:t>
      </w:r>
      <w:r w:rsidR="006A4207">
        <w:rPr>
          <w:lang w:val="sr-Cyrl-RS"/>
        </w:rPr>
        <w:t xml:space="preserve"> </w:t>
      </w:r>
      <w:r w:rsidR="0033007F">
        <w:rPr>
          <w:lang w:val="sr-Cyrl-RS"/>
        </w:rPr>
        <w:t xml:space="preserve">Дакле курсор служи за извршавање </w:t>
      </w:r>
      <w:r w:rsidR="0033007F" w:rsidRPr="00003530">
        <w:rPr>
          <w:i/>
          <w:iCs/>
        </w:rPr>
        <w:t>SQL</w:t>
      </w:r>
      <w:r w:rsidR="0033007F">
        <w:t xml:space="preserve"> </w:t>
      </w:r>
      <w:r w:rsidR="0033007F">
        <w:rPr>
          <w:lang w:val="sr-Cyrl-RS"/>
        </w:rPr>
        <w:t>наредби што га чини посредником између нас и наше базе података.</w:t>
      </w:r>
      <w:r w:rsidR="00EA40A5">
        <w:t xml:space="preserve"> </w:t>
      </w:r>
      <w:r w:rsidR="00EA40A5">
        <w:rPr>
          <w:lang w:val="sr-Cyrl-RS"/>
        </w:rPr>
        <w:t xml:space="preserve">Курсор може да учита само један или све редове који се слажу са </w:t>
      </w:r>
      <w:r w:rsidR="00EA40A5" w:rsidRPr="00003530">
        <w:rPr>
          <w:i/>
          <w:iCs/>
        </w:rPr>
        <w:t>SQL</w:t>
      </w:r>
      <w:r w:rsidR="00EA40A5" w:rsidRPr="00EA40A5">
        <w:rPr>
          <w:lang w:val="sr-Cyrl-RS"/>
        </w:rPr>
        <w:t xml:space="preserve"> наредбо</w:t>
      </w:r>
      <w:r w:rsidR="006D54CA">
        <w:rPr>
          <w:lang w:val="sr-Cyrl-RS"/>
        </w:rPr>
        <w:t>м</w:t>
      </w:r>
      <w:r w:rsidR="00EA40A5" w:rsidRPr="00EA40A5">
        <w:rPr>
          <w:lang w:val="sr-Cyrl-RS"/>
        </w:rPr>
        <w:t xml:space="preserve"> коју смо упутили бази података.</w:t>
      </w:r>
      <w:r w:rsidR="006D54CA">
        <w:rPr>
          <w:lang w:val="sr-Cyrl-RS"/>
        </w:rPr>
        <w:t xml:space="preserve"> Ипак са аспекта перформанси и брзине рада апликације боље је да се изведе мали број учитавања велике количине података јер </w:t>
      </w:r>
      <w:r w:rsidR="0033007F">
        <w:rPr>
          <w:lang w:val="sr-Cyrl-RS"/>
        </w:rPr>
        <w:t xml:space="preserve"> </w:t>
      </w:r>
      <w:r w:rsidR="006D54CA">
        <w:rPr>
          <w:lang w:val="sr-Cyrl-RS"/>
        </w:rPr>
        <w:t>ч</w:t>
      </w:r>
      <w:r w:rsidR="006A4207">
        <w:rPr>
          <w:lang w:val="sr-Cyrl-RS"/>
        </w:rPr>
        <w:t>есто учитавање података као и учитавање велике количине података у кратком временском периоду значајно утич</w:t>
      </w:r>
      <w:r w:rsidR="006D54CA">
        <w:rPr>
          <w:lang w:val="sr-Cyrl-RS"/>
        </w:rPr>
        <w:t>у</w:t>
      </w:r>
      <w:r w:rsidR="006A4207">
        <w:rPr>
          <w:lang w:val="sr-Cyrl-RS"/>
        </w:rPr>
        <w:t xml:space="preserve"> на перформансе програма или апликације. </w:t>
      </w:r>
      <w:r w:rsidR="000743C1">
        <w:rPr>
          <w:lang w:val="sr-Cyrl-RS"/>
        </w:rPr>
        <w:t xml:space="preserve">Такође треба напоменути да програмски језик </w:t>
      </w:r>
      <w:r w:rsidR="000743C1" w:rsidRPr="00003530">
        <w:rPr>
          <w:i/>
          <w:iCs/>
        </w:rPr>
        <w:t>Python</w:t>
      </w:r>
      <w:r w:rsidR="000743C1">
        <w:rPr>
          <w:i/>
          <w:iCs/>
          <w:lang w:val="sr-Cyrl-RS"/>
        </w:rPr>
        <w:t xml:space="preserve"> </w:t>
      </w:r>
      <w:r w:rsidR="000743C1">
        <w:rPr>
          <w:lang w:val="sr-Cyrl-RS"/>
        </w:rPr>
        <w:t xml:space="preserve">пружа велике могућности када је у питању рад са подацима учитаним из базе података.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1D2BA498" w14:textId="2E561AC2" w:rsidR="00F57A67" w:rsidRDefault="00F57A67" w:rsidP="00F57A67"/>
    <w:p w14:paraId="384D5F84" w14:textId="0B561908" w:rsidR="00F57A67" w:rsidRDefault="00F57A67" w:rsidP="00F57A67"/>
    <w:p w14:paraId="010B05BA" w14:textId="1EE75E6E" w:rsidR="00F57A67" w:rsidRDefault="00F57A67" w:rsidP="00F57A67"/>
    <w:p w14:paraId="2D1E5BBC" w14:textId="422C419E" w:rsidR="00F57A67" w:rsidRDefault="00F57A67" w:rsidP="00F57A67"/>
    <w:p w14:paraId="36DE3360" w14:textId="0565BB2D" w:rsidR="0033007F" w:rsidRDefault="0033007F" w:rsidP="00F57A67"/>
    <w:p w14:paraId="2ACA63E6" w14:textId="31672B06" w:rsidR="0033007F" w:rsidRDefault="0033007F" w:rsidP="00F57A67"/>
    <w:p w14:paraId="5DEA4F0F" w14:textId="00E7D00A" w:rsidR="0033007F" w:rsidRDefault="0033007F" w:rsidP="00F57A67"/>
    <w:p w14:paraId="5824BE16" w14:textId="149D4383" w:rsidR="0033007F" w:rsidRDefault="0033007F" w:rsidP="00F57A67"/>
    <w:p w14:paraId="7033BEA5" w14:textId="0C25B9C7" w:rsidR="0033007F" w:rsidRDefault="0033007F" w:rsidP="00F57A67"/>
    <w:p w14:paraId="1E54C842" w14:textId="359351F6" w:rsidR="0033007F" w:rsidRDefault="0033007F" w:rsidP="00F57A67"/>
    <w:p w14:paraId="6FBC16DE" w14:textId="1DC62DF3" w:rsidR="0033007F" w:rsidRDefault="0033007F" w:rsidP="00F57A67"/>
    <w:p w14:paraId="56DD7AF3" w14:textId="09C2948C" w:rsidR="0033007F" w:rsidRDefault="0033007F" w:rsidP="00F57A67"/>
    <w:p w14:paraId="08C9714A" w14:textId="330BE0BA" w:rsidR="0033007F" w:rsidRDefault="0033007F" w:rsidP="00F57A67"/>
    <w:p w14:paraId="69B905ED" w14:textId="7A254470" w:rsidR="0033007F" w:rsidRDefault="0033007F" w:rsidP="00F57A67"/>
    <w:p w14:paraId="02BF79BF" w14:textId="06AE4E03" w:rsidR="0033007F" w:rsidRDefault="0033007F" w:rsidP="00F57A67"/>
    <w:p w14:paraId="67F3705A" w14:textId="012A246D" w:rsidR="0033007F" w:rsidRDefault="0033007F" w:rsidP="00F57A67"/>
    <w:p w14:paraId="48C417D4" w14:textId="25D2FCA1" w:rsidR="0033007F" w:rsidRDefault="0033007F" w:rsidP="00F57A67"/>
    <w:p w14:paraId="383F7DDB" w14:textId="77777777" w:rsidR="0033007F" w:rsidRPr="00F57A67" w:rsidRDefault="0033007F" w:rsidP="00A17396">
      <w:pPr>
        <w:ind w:firstLine="0"/>
      </w:pPr>
    </w:p>
    <w:p w14:paraId="334A6618" w14:textId="27E4CBB4" w:rsidR="00B12ECC" w:rsidRPr="00C57D07" w:rsidRDefault="00473DA1" w:rsidP="00473DA1">
      <w:pPr>
        <w:pStyle w:val="Heading2"/>
        <w:numPr>
          <w:ilvl w:val="0"/>
          <w:numId w:val="0"/>
        </w:numPr>
        <w:ind w:left="600"/>
      </w:pPr>
      <w:r>
        <w:rPr>
          <w:lang w:val="sr-Cyrl-RS"/>
        </w:rPr>
        <w:lastRenderedPageBreak/>
        <w:t>4.</w:t>
      </w:r>
      <w:bookmarkStart w:id="7" w:name="_Toc108559622"/>
      <w:r>
        <w:rPr>
          <w:lang w:val="sr-Cyrl-RS"/>
        </w:rPr>
        <w:t xml:space="preserve"> </w:t>
      </w:r>
      <w:r w:rsidR="00914B9E" w:rsidRPr="00914B9E">
        <w:t>Имплементација Python програма за евиденцију синдикалне продаје</w:t>
      </w:r>
      <w:bookmarkEnd w:id="7"/>
    </w:p>
    <w:p w14:paraId="61EA860E" w14:textId="60AB3C63" w:rsidR="00F90ADE" w:rsidRPr="00AB390D" w:rsidRDefault="00753771" w:rsidP="00682B15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79C59A44" w:rsidR="00CF179A" w:rsidRPr="00F85A2F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 xml:space="preserve">import </w:t>
      </w:r>
      <w:r w:rsidR="006A4207">
        <w:rPr>
          <w:rFonts w:ascii="Consolas" w:hAnsi="Consolas" w:cs="Courier New"/>
          <w:color w:val="000000" w:themeColor="text1"/>
          <w:sz w:val="20"/>
          <w:szCs w:val="20"/>
        </w:rPr>
        <w:t>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="00FF6B0B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="00FF6B0B">
        <w:rPr>
          <w:rFonts w:ascii="Consolas" w:hAnsi="Consolas"/>
          <w:sz w:val="20"/>
          <w:szCs w:val="20"/>
        </w:rPr>
        <w:t xml:space="preserve">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="00FF6B0B">
        <w:rPr>
          <w:rFonts w:ascii="Consolas" w:hAnsi="Consolas"/>
          <w:sz w:val="20"/>
          <w:szCs w:val="20"/>
        </w:rPr>
        <w:t xml:space="preserve">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2E52FACF" w14:textId="1162E63D" w:rsidR="00494358" w:rsidRPr="00A17396" w:rsidRDefault="00B00517" w:rsidP="00B0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rPr>
          <w:color w:val="000000" w:themeColor="text1"/>
          <w:szCs w:val="24"/>
          <w:lang w:val="sr-Cyrl-RS"/>
        </w:rPr>
      </w:pPr>
      <w:r>
        <w:rPr>
          <w:color w:val="000000" w:themeColor="text1"/>
          <w:szCs w:val="24"/>
          <w:lang w:val="sr-Cyrl-RS"/>
        </w:rPr>
        <w:t xml:space="preserve">        </w:t>
      </w:r>
      <w:r w:rsidR="005873C2">
        <w:rPr>
          <w:color w:val="000000" w:themeColor="text1"/>
          <w:szCs w:val="24"/>
          <w:lang w:val="sr-Cyrl-RS"/>
        </w:rPr>
        <w:t xml:space="preserve">  </w:t>
      </w:r>
      <w:r w:rsidR="00494358" w:rsidRPr="00494358">
        <w:rPr>
          <w:color w:val="000000" w:themeColor="text1"/>
          <w:szCs w:val="24"/>
          <w:lang w:val="sr-Cyrl-RS"/>
        </w:rPr>
        <w:t xml:space="preserve">Програмски код за увоз </w:t>
      </w:r>
      <w:r w:rsidR="00494358" w:rsidRPr="00494358">
        <w:rPr>
          <w:color w:val="000000" w:themeColor="text1"/>
          <w:szCs w:val="24"/>
        </w:rPr>
        <w:t>sqlite3</w:t>
      </w:r>
      <w:r w:rsidR="00494358" w:rsidRPr="00494358">
        <w:rPr>
          <w:color w:val="000000" w:themeColor="text1"/>
          <w:szCs w:val="24"/>
          <w:lang w:val="sr-Cyrl-RS"/>
        </w:rPr>
        <w:t xml:space="preserve"> модула, иницијализацију почетне базе података и метода за дохватање података из базе података.</w:t>
      </w:r>
      <w:r w:rsidR="00C61C11">
        <w:rPr>
          <w:color w:val="000000" w:themeColor="text1"/>
          <w:szCs w:val="24"/>
          <w:lang w:val="sr-Cyrl-RS"/>
        </w:rPr>
        <w:t xml:space="preserve"> Употребљена је метода за читање свих података који се слажу са </w:t>
      </w:r>
      <w:r w:rsidR="00C61C11" w:rsidRPr="00C61C11">
        <w:rPr>
          <w:i/>
          <w:iCs/>
          <w:color w:val="000000" w:themeColor="text1"/>
          <w:szCs w:val="24"/>
        </w:rPr>
        <w:t>SQL</w:t>
      </w:r>
      <w:r w:rsidR="00C61C11">
        <w:rPr>
          <w:i/>
          <w:iCs/>
          <w:color w:val="000000" w:themeColor="text1"/>
          <w:szCs w:val="24"/>
        </w:rPr>
        <w:t xml:space="preserve"> </w:t>
      </w:r>
      <w:r w:rsidR="00C61C11">
        <w:rPr>
          <w:color w:val="000000" w:themeColor="text1"/>
          <w:szCs w:val="24"/>
          <w:lang w:val="sr-Cyrl-RS"/>
        </w:rPr>
        <w:t>наредбом коју корисник шаље.</w:t>
      </w:r>
    </w:p>
    <w:p w14:paraId="65BF03F2" w14:textId="219A9083" w:rsidR="00CF179A" w:rsidRPr="00CF179A" w:rsidRDefault="00FA4FA8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  <w:r w:rsidR="00164B80">
        <w:rPr>
          <w:rFonts w:ascii="Consolas" w:hAnsi="Consolas"/>
          <w:sz w:val="20"/>
          <w:szCs w:val="20"/>
        </w:rPr>
        <w:t xml:space="preserve">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</w:p>
    <w:p w14:paraId="7CB4B258" w14:textId="49EAA3A9" w:rsidR="00CF179A" w:rsidRPr="00CF179A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="00846BF3">
        <w:rPr>
          <w:rFonts w:ascii="Consolas" w:hAnsi="Consolas"/>
          <w:sz w:val="20"/>
          <w:szCs w:val="20"/>
        </w:rPr>
        <w:t xml:space="preserve">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=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</w:t>
      </w:r>
      <w:r w:rsidR="00EA40A5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function for updating values in database</w:t>
      </w:r>
      <w:r w:rsidR="00846BF3">
        <w:rPr>
          <w:rFonts w:ascii="Consolas" w:hAnsi="Consolas"/>
          <w:sz w:val="20"/>
          <w:szCs w:val="20"/>
        </w:rPr>
        <w:t xml:space="preserve"> # #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A97E76">
        <w:rPr>
          <w:rFonts w:ascii="Consolas" w:hAnsi="Consolas" w:cs="Courier New"/>
          <w:color w:val="000000" w:themeColor="text1"/>
          <w:sz w:val="20"/>
          <w:szCs w:val="20"/>
        </w:rPr>
        <w:t># function for closing connection to database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1EB45BD0" w14:textId="07470127" w:rsidR="00167622" w:rsidRPr="00494358" w:rsidRDefault="00164193" w:rsidP="00B00517">
      <w:pPr>
        <w:pStyle w:val="a"/>
        <w:ind w:left="6" w:firstLine="1"/>
        <w:jc w:val="both"/>
        <w:rPr>
          <w:i w:val="0"/>
          <w:iCs/>
          <w:sz w:val="24"/>
          <w:szCs w:val="24"/>
          <w:lang w:val="sr-Cyrl-RS"/>
        </w:rPr>
      </w:pPr>
      <w:r>
        <w:rPr>
          <w:i w:val="0"/>
          <w:iCs/>
          <w:sz w:val="24"/>
          <w:szCs w:val="24"/>
          <w:lang w:val="sr-Cyrl-RS"/>
        </w:rPr>
        <w:lastRenderedPageBreak/>
        <w:t xml:space="preserve">  </w:t>
      </w:r>
      <w:r w:rsidR="00B00517">
        <w:rPr>
          <w:i w:val="0"/>
          <w:iCs/>
          <w:sz w:val="24"/>
          <w:szCs w:val="24"/>
          <w:lang w:val="sr-Cyrl-RS"/>
        </w:rPr>
        <w:t xml:space="preserve">        </w:t>
      </w:r>
      <w:r w:rsidR="005873C2">
        <w:rPr>
          <w:i w:val="0"/>
          <w:iCs/>
          <w:sz w:val="24"/>
          <w:szCs w:val="24"/>
          <w:lang w:val="sr-Cyrl-RS"/>
        </w:rPr>
        <w:t xml:space="preserve">  </w:t>
      </w:r>
      <w:r w:rsidR="00494358">
        <w:rPr>
          <w:i w:val="0"/>
          <w:iCs/>
          <w:sz w:val="24"/>
          <w:szCs w:val="24"/>
          <w:lang w:val="sr-Cyrl-RS"/>
        </w:rPr>
        <w:t>Функција за унос података у базу као и функција за затварање конекције ка бази.</w:t>
      </w:r>
      <w:r w:rsidR="00A17396">
        <w:rPr>
          <w:i w:val="0"/>
          <w:iCs/>
          <w:sz w:val="24"/>
          <w:szCs w:val="24"/>
          <w:lang w:val="sr-Cyrl-RS"/>
        </w:rPr>
        <w:t xml:space="preserve"> </w:t>
      </w:r>
      <w:r w:rsidR="00167622" w:rsidRPr="00926763">
        <w:rPr>
          <w:i w:val="0"/>
          <w:iCs/>
          <w:sz w:val="24"/>
          <w:szCs w:val="24"/>
          <w:lang w:val="sr-Cyrl-RS"/>
        </w:rPr>
        <w:t xml:space="preserve">Скрипта </w:t>
      </w:r>
      <w:r w:rsidR="00926763" w:rsidRPr="00926763">
        <w:rPr>
          <w:i w:val="0"/>
          <w:iCs/>
          <w:sz w:val="24"/>
          <w:szCs w:val="24"/>
          <w:lang w:val="sr-Cyrl-RS"/>
        </w:rPr>
        <w:t xml:space="preserve">увози </w:t>
      </w:r>
      <w:r w:rsidR="00926763" w:rsidRPr="00926763">
        <w:rPr>
          <w:color w:val="000000" w:themeColor="text1"/>
          <w:sz w:val="24"/>
          <w:szCs w:val="24"/>
        </w:rPr>
        <w:t>sqlite3</w:t>
      </w:r>
      <w:r w:rsidR="00926763" w:rsidRPr="00926763">
        <w:rPr>
          <w:color w:val="000000" w:themeColor="text1"/>
          <w:sz w:val="24"/>
          <w:szCs w:val="24"/>
          <w:lang w:val="sr-Cyrl-RS"/>
        </w:rPr>
        <w:t xml:space="preserve"> </w:t>
      </w:r>
      <w:r w:rsidR="00926763" w:rsidRPr="00926763">
        <w:rPr>
          <w:i w:val="0"/>
          <w:iCs/>
          <w:color w:val="000000" w:themeColor="text1"/>
          <w:sz w:val="24"/>
          <w:szCs w:val="24"/>
          <w:lang w:val="sr-Cyrl-RS"/>
        </w:rPr>
        <w:t>модул, направљена је класа базе података и написане су функције за иницијализацију нове базе ако стара не постоји као и функције за унос, брисање измену и читање свих података из базе података.</w:t>
      </w:r>
    </w:p>
    <w:p w14:paraId="79BA8052" w14:textId="00E5C563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02D9B0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120532F1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3173E4DC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1C2FAC67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 # #</w:t>
      </w:r>
    </w:p>
    <w:p w14:paraId="3C213A58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3A9F5FB1" w14:textId="6C7FEFA3" w:rsidR="00FC2506" w:rsidRDefault="001D0E59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</w:t>
      </w:r>
      <w:r w:rsidR="00446AE4">
        <w:rPr>
          <w:rFonts w:ascii="Consolas" w:hAnsi="Consolas"/>
          <w:sz w:val="20"/>
          <w:szCs w:val="20"/>
        </w:rPr>
        <w:t xml:space="preserve">      </w:t>
      </w:r>
      <w:r w:rsidRPr="00AC59B5">
        <w:rPr>
          <w:rFonts w:ascii="Consolas" w:hAnsi="Consolas"/>
          <w:sz w:val="20"/>
          <w:szCs w:val="20"/>
          <w:lang w:val="sr-Cyrl-RS"/>
        </w:rPr>
        <w:t>uplaceno_text.get()) / broj_rata_text.get()))</w:t>
      </w:r>
    </w:p>
    <w:p w14:paraId="6018C271" w14:textId="7A5E828E" w:rsidR="00FC2506" w:rsidRPr="00926763" w:rsidRDefault="00FC2506" w:rsidP="00682B15">
      <w:pPr>
        <w:spacing w:before="0" w:after="0"/>
        <w:rPr>
          <w:szCs w:val="24"/>
          <w:lang w:val="sr-Cyrl-RS"/>
        </w:rPr>
      </w:pPr>
      <w:r w:rsidRPr="00926763">
        <w:rPr>
          <w:szCs w:val="24"/>
          <w:lang w:val="sr-Cyrl-RS"/>
        </w:rPr>
        <w:t>Део кода који служи за импортовање библиотека и модула неопходних за рад програма. Такође приказан је и програмски код за иницијализацију базе</w:t>
      </w:r>
      <w:r w:rsidR="00C578B0" w:rsidRPr="00926763">
        <w:rPr>
          <w:szCs w:val="24"/>
          <w:lang w:val="sr-Cyrl-RS"/>
        </w:rPr>
        <w:t xml:space="preserve"> </w:t>
      </w:r>
      <w:r w:rsidRPr="00926763">
        <w:rPr>
          <w:szCs w:val="24"/>
          <w:lang w:val="sr-Cyrl-RS"/>
        </w:rPr>
        <w:t xml:space="preserve">података </w:t>
      </w:r>
      <w:r w:rsidR="00C578B0" w:rsidRPr="00926763">
        <w:rPr>
          <w:szCs w:val="24"/>
          <w:lang w:val="sr-Cyrl-RS"/>
        </w:rPr>
        <w:t>као и функција за проверу уписаних вредности у поља за унос података, која ради тако што прво покреће функцију за проверу формата унетих података па ако та провера прође онда врши рачунање и постављање вредности појединачних рата тако што од укупног износа одузме износ уплаћен при куповини и добијени број подели са бројем рата које је корисник изабрао.</w:t>
      </w:r>
    </w:p>
    <w:p w14:paraId="5A5DAADC" w14:textId="5670A00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9B8DC4E" w14:textId="03E85E0D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46CD7AB" w14:textId="5E9A5E6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324D130" w14:textId="1679FF9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5040CA" w14:textId="5ED270E7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A4240DC" w14:textId="6ABF03D2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D028F91" w14:textId="264A8651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0FA6B2" w14:textId="377AC94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C87FDEE" w14:textId="0825979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5342BC8" w14:textId="5D80618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2AA25B" w14:textId="7BA351E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88EFE4" w14:textId="7767DEDB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6DD8060" w14:textId="5A92D6CA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E46DD25" w14:textId="0F9E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90BE9BC" w14:textId="3912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03001DE" w14:textId="6CC45BDE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0532A8" w14:textId="16753D2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AB8177A" w14:textId="73696508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D55C936" w14:textId="4F14E645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FD2D41C" w14:textId="0620175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2CC82A" w14:textId="0907BF6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46016D" w14:textId="5DB158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79D6FFB" w14:textId="6DDDDA9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175D45" w14:textId="6262037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DB04239" w14:textId="77777777" w:rsidR="001D0E59" w:rsidRPr="00AC59B5" w:rsidRDefault="001D0E59" w:rsidP="00C578B0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53C58A6E" w:rsidR="001D0E59" w:rsidRPr="009B20E9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  <w:r w:rsidR="00D22D6C">
        <w:rPr>
          <w:rFonts w:ascii="Consolas" w:hAnsi="Consolas"/>
          <w:sz w:val="20"/>
          <w:szCs w:val="20"/>
        </w:rPr>
        <w:t xml:space="preserve"> # # # # # #</w:t>
      </w:r>
    </w:p>
    <w:p w14:paraId="3110023D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1C43322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</w:t>
      </w:r>
      <w:r w:rsidR="002509F5">
        <w:rPr>
          <w:rFonts w:ascii="Consolas" w:hAnsi="Consolas"/>
          <w:sz w:val="20"/>
          <w:szCs w:val="20"/>
        </w:rPr>
        <w:t xml:space="preserve"> and </w:t>
      </w:r>
      <w:r w:rsidR="002509F5" w:rsidRPr="00AC59B5">
        <w:rPr>
          <w:rFonts w:ascii="Consolas" w:hAnsi="Consolas"/>
          <w:sz w:val="20"/>
          <w:szCs w:val="20"/>
          <w:lang w:val="sr-Cyrl-RS"/>
        </w:rPr>
        <w:t>not re_sindikat_entry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18F23118" w14:textId="5CD872B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'Sindikat' je prazno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1E5233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68753C0F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</w:t>
      </w:r>
      <w:r w:rsidR="002509F5">
        <w:rPr>
          <w:rFonts w:ascii="Consolas" w:hAnsi="Consolas"/>
          <w:sz w:val="20"/>
          <w:szCs w:val="20"/>
        </w:rPr>
        <w:t xml:space="preserve"> and </w:t>
      </w:r>
      <w:r w:rsidR="002509F5" w:rsidRPr="00AC59B5">
        <w:rPr>
          <w:rFonts w:ascii="Consolas" w:hAnsi="Consolas"/>
          <w:sz w:val="20"/>
          <w:szCs w:val="20"/>
          <w:lang w:val="sr-Cyrl-RS"/>
        </w:rPr>
        <w:t>not re_ime_entry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54C1EB8F" w14:textId="3132DA1D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'Ime' je prazno,</w:t>
      </w:r>
      <w:r w:rsidR="008C149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2E76BC5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271A2F2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 xml:space="preserve">ime_entry.get().__len__() &lt; 3 or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>ime_entry.get().__len__() &gt; 30</w:t>
      </w:r>
      <w:r w:rsidR="00096762">
        <w:rPr>
          <w:rFonts w:ascii="Consolas" w:hAnsi="Consolas"/>
          <w:sz w:val="20"/>
          <w:szCs w:val="20"/>
        </w:rPr>
        <w:t xml:space="preserve"> and not </w:t>
      </w:r>
      <w:r w:rsidR="00096762" w:rsidRPr="00AC59B5">
        <w:rPr>
          <w:rFonts w:ascii="Consolas" w:hAnsi="Consolas"/>
          <w:sz w:val="20"/>
          <w:szCs w:val="20"/>
          <w:lang w:val="sr-Cyrl-RS"/>
        </w:rPr>
        <w:t>re_prezime_entry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2DD5C64D" w14:textId="1FC3AF9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'Prezime' je prazno,</w:t>
      </w:r>
      <w:r w:rsidR="008C149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D25454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5DE9A003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'Ukupan iznos'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D10B4C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0246CF15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'Uplaćeno pri kupovini'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5AA1E05B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268A48B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'Datum prve rate' nije popunjeno ili nije upisano u ispravnom formatu.Primer 2022-06-24.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9330A43" w14:textId="4ABAFDF3" w:rsidR="00F85A2F" w:rsidRPr="00AC59B5" w:rsidRDefault="001D0E59" w:rsidP="005D4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738F61D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re_broj_rata_entry = re.match("^(1[0-2]|[1-9])$", broj_rata_entry.get())</w:t>
      </w:r>
    </w:p>
    <w:p w14:paraId="5EA891E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1C7BCA21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Polje 'Broj rata' nije popunjeno ili nije u </w:t>
      </w:r>
      <w:r w:rsidR="00953D53">
        <w:rPr>
          <w:rFonts w:ascii="Consolas" w:hAnsi="Consolas"/>
          <w:sz w:val="20"/>
          <w:szCs w:val="20"/>
        </w:rPr>
        <w:t xml:space="preserve">dozvoljenom </w:t>
      </w:r>
      <w:r w:rsidRPr="00AC59B5">
        <w:rPr>
          <w:rFonts w:ascii="Consolas" w:hAnsi="Consolas"/>
          <w:sz w:val="20"/>
          <w:szCs w:val="20"/>
          <w:lang w:val="sr-Cyrl-RS"/>
        </w:rPr>
        <w:t>opsegu 1-12.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8A498B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15C6B17C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int(broj_rata_entry.get()) * int(float(pojedinacna_rata_entry.get())) != int(ukupan_iznos_entry.get()) - int(uplaceno_entry.get()):</w:t>
      </w:r>
    </w:p>
    <w:p w14:paraId="3B66905E" w14:textId="7440775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 pomnozen sa iznosom pojedinacnih rata nije jednak ukupnom iznosu za placanje umanjenom za iznos uplacen pri kupovini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8BD3DF6" w14:textId="4E48C75D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E080232" w14:textId="77777777" w:rsidR="00096762" w:rsidRDefault="001D0E59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</w:t>
      </w:r>
    </w:p>
    <w:p w14:paraId="5EB26B29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BB2BD24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CE6FF6C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EFF0213" w14:textId="030EE154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if int(ukupan_iznos_entry.get()) &lt; int(uplaceno_entry.get()):</w:t>
      </w:r>
    </w:p>
    <w:p w14:paraId="57FF6878" w14:textId="67B40584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uplacen pri kupovini ne moze biti veci od ukupnog iznosa</w:t>
      </w:r>
      <w:r w:rsidR="00096762">
        <w:rPr>
          <w:rFonts w:ascii="Consolas" w:hAnsi="Consolas"/>
          <w:sz w:val="20"/>
          <w:szCs w:val="20"/>
        </w:rPr>
        <w:t xml:space="preserve"> kupovine</w:t>
      </w:r>
      <w:r w:rsidRPr="00AC59B5">
        <w:rPr>
          <w:rFonts w:ascii="Consolas" w:hAnsi="Consolas"/>
          <w:sz w:val="20"/>
          <w:szCs w:val="20"/>
          <w:lang w:val="sr-Cyrl-RS"/>
        </w:rPr>
        <w:t>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C57AE10" w14:textId="77777777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84FE6DB" w14:textId="7642CD78" w:rsidR="00C578B0" w:rsidRPr="00164193" w:rsidRDefault="00C73810" w:rsidP="00164193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C578B0" w:rsidRPr="00926763">
        <w:rPr>
          <w:szCs w:val="24"/>
          <w:lang w:val="sr-Cyrl-RS"/>
        </w:rPr>
        <w:t>ункција за проверу формата свих унетих података</w:t>
      </w:r>
      <w:r>
        <w:rPr>
          <w:szCs w:val="24"/>
          <w:lang w:val="sr-Cyrl-RS"/>
        </w:rPr>
        <w:t xml:space="preserve"> и приказ одговарајућих порука упозорења и савета на који начин да се исправно унесу подаци</w:t>
      </w:r>
      <w:r w:rsidR="00C578B0" w:rsidRPr="00926763">
        <w:rPr>
          <w:szCs w:val="24"/>
          <w:lang w:val="sr-Cyrl-RS"/>
        </w:rPr>
        <w:t xml:space="preserve">. Функција се покреће пре сваког </w:t>
      </w:r>
      <w:r w:rsidR="005D46B3" w:rsidRPr="00926763">
        <w:rPr>
          <w:szCs w:val="24"/>
          <w:lang w:val="sr-Cyrl-RS"/>
        </w:rPr>
        <w:t xml:space="preserve">покушаја уноса или измене података у бази података. </w:t>
      </w:r>
      <w:r>
        <w:rPr>
          <w:szCs w:val="24"/>
          <w:lang w:val="sr-Cyrl-RS"/>
        </w:rPr>
        <w:t>Такође  ф</w:t>
      </w:r>
      <w:r w:rsidR="005D46B3" w:rsidRPr="00926763">
        <w:rPr>
          <w:szCs w:val="24"/>
          <w:lang w:val="sr-Cyrl-RS"/>
        </w:rPr>
        <w:t>ункција проверава да ли су унети називи за синдикат, име и презиме дужи од три и краћи од тридесет слова и у случају да нису у датом опсегу приказује се одговарајућа порука упозорења.</w:t>
      </w:r>
      <w:r w:rsidR="008229BE" w:rsidRPr="00926763">
        <w:rPr>
          <w:szCs w:val="24"/>
          <w:lang w:val="sr-Cyrl-RS"/>
        </w:rPr>
        <w:t xml:space="preserve"> У наставку су провере за укупан износ и износ уплаћен при куповини које осигуравају да је корисник унео</w:t>
      </w:r>
      <w:r>
        <w:rPr>
          <w:szCs w:val="24"/>
          <w:lang w:val="sr-Cyrl-RS"/>
        </w:rPr>
        <w:t xml:space="preserve"> искључиво позитивне</w:t>
      </w:r>
      <w:r w:rsidR="008229BE" w:rsidRPr="00926763">
        <w:rPr>
          <w:szCs w:val="24"/>
          <w:lang w:val="sr-Cyrl-RS"/>
        </w:rPr>
        <w:t xml:space="preserve"> бројеве, а постоје и провера унетог броја рата који мора бити у опсегу од један до дванаест као и провера унетог датума прве рате где се проверава да ли је датум унет у одговарајућем формату и да ли је датум старији од дана куповине</w:t>
      </w:r>
      <w:r w:rsidR="00795297">
        <w:rPr>
          <w:szCs w:val="24"/>
          <w:lang w:val="sr-Cyrl-RS"/>
        </w:rPr>
        <w:t xml:space="preserve"> и у случају да није приказује се одговарајућа порука</w:t>
      </w:r>
      <w:r w:rsidR="008229BE" w:rsidRPr="00926763">
        <w:rPr>
          <w:szCs w:val="24"/>
          <w:lang w:val="sr-Cyrl-RS"/>
        </w:rPr>
        <w:t>.</w:t>
      </w:r>
    </w:p>
    <w:p w14:paraId="406DC66A" w14:textId="77777777" w:rsidR="00C578B0" w:rsidRPr="00AC59B5" w:rsidRDefault="00C578B0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10F8DA7B" w:rsidR="001D0E59" w:rsidRPr="00DC36D0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  <w:r w:rsidR="00D22D6C">
        <w:rPr>
          <w:rFonts w:ascii="Consolas" w:hAnsi="Consolas"/>
          <w:sz w:val="20"/>
          <w:szCs w:val="20"/>
        </w:rPr>
        <w:t xml:space="preserve"> # # # #</w:t>
      </w:r>
    </w:p>
    <w:p w14:paraId="710E433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E0F319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Sindikat: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row[1]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" Ukupno:"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 pri kupovini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str(row[7]))</w:t>
      </w:r>
    </w:p>
    <w:p w14:paraId="11062D29" w14:textId="5793530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str(row[3]))</w:t>
      </w:r>
    </w:p>
    <w:p w14:paraId="34FF3D82" w14:textId="5F98DF32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",str(row[0]))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"{:&gt;12}{:&lt;30}".format("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Sindikat: ",row[1])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"{:&gt;5}{:&lt;30}".format("ime",row[2])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"{:&gt;10}{:&lt;30}".format("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",str(row[3])))</w:t>
      </w:r>
    </w:p>
    <w:p w14:paraId="3EE7863C" w14:textId="2C0EDBC0" w:rsidR="001D0E59" w:rsidRPr="00AC59B5" w:rsidRDefault="00BD0268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 читање </w:t>
      </w:r>
      <w:r>
        <w:rPr>
          <w:szCs w:val="24"/>
          <w:lang w:val="sr-Cyrl-RS"/>
        </w:rPr>
        <w:t xml:space="preserve">свих </w:t>
      </w:r>
      <w:r w:rsidRPr="00926763">
        <w:rPr>
          <w:szCs w:val="24"/>
          <w:lang w:val="sr-Cyrl-RS"/>
        </w:rPr>
        <w:t>података из базе података кој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затим</w:t>
      </w:r>
      <w:r w:rsidR="000D62D7">
        <w:rPr>
          <w:szCs w:val="24"/>
          <w:lang w:val="sr-Cyrl-RS"/>
        </w:rPr>
        <w:t xml:space="preserve"> форматира податке и</w:t>
      </w:r>
      <w:r w:rsidRPr="00926763">
        <w:rPr>
          <w:szCs w:val="24"/>
          <w:lang w:val="sr-Cyrl-RS"/>
        </w:rPr>
        <w:t xml:space="preserve">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0D62D7">
        <w:rPr>
          <w:szCs w:val="24"/>
          <w:lang w:val="sr-Cyrl-RS"/>
        </w:rPr>
        <w:t>. У коментарима су приказане различите опције за форматирање и приказ података корисницима.</w:t>
      </w:r>
    </w:p>
    <w:p w14:paraId="531575C0" w14:textId="2942EBEF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431F878D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 &gt;= datetime.now().date():</w:t>
      </w:r>
    </w:p>
    <w:p w14:paraId="13BEB799" w14:textId="5BD2A02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Ukupno: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Datum prve rate: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str(row[8])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redni broj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sledeca 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</w:t>
      </w:r>
    </w:p>
    <w:p w14:paraId="169618D7" w14:textId="4DF685BA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 " + str(row[0])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 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' Prezime: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 + "  Rata broj: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stize na naplatu: 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i)))</w:t>
      </w:r>
    </w:p>
    <w:p w14:paraId="1743A2A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41EE0E" w14:textId="77777777" w:rsidR="001744CF" w:rsidRDefault="001D0E59" w:rsidP="001744CF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</w:t>
      </w:r>
    </w:p>
    <w:p w14:paraId="7FFE1278" w14:textId="77777777" w:rsidR="001744CF" w:rsidRDefault="001744CF" w:rsidP="001744CF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3056761D" w:rsidR="001D0E59" w:rsidRPr="009B20E9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# change color for every row</w:t>
      </w:r>
      <w:r w:rsidR="00395D29">
        <w:rPr>
          <w:rFonts w:ascii="Consolas" w:hAnsi="Consolas"/>
          <w:sz w:val="20"/>
          <w:szCs w:val="20"/>
        </w:rPr>
        <w:t xml:space="preserve"> in dataset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</w:t>
      </w:r>
    </w:p>
    <w:p w14:paraId="4A871314" w14:textId="77777777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59C70FF1" w14:textId="60326FFE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0CB7E4CF" w14:textId="5D482F37" w:rsidR="00BD0268" w:rsidRPr="00BD0268" w:rsidRDefault="00BD0268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чита подат</w:t>
      </w:r>
      <w:r w:rsidR="007B16BE">
        <w:rPr>
          <w:szCs w:val="24"/>
          <w:lang w:val="sr-Cyrl-RS"/>
        </w:rPr>
        <w:t>ке</w:t>
      </w:r>
      <w:r w:rsidRPr="00926763">
        <w:rPr>
          <w:szCs w:val="24"/>
          <w:lang w:val="sr-Cyrl-RS"/>
        </w:rPr>
        <w:t xml:space="preserve"> из базе података</w:t>
      </w:r>
      <w:r w:rsidR="007B16BE">
        <w:rPr>
          <w:szCs w:val="24"/>
          <w:lang w:val="sr-Cyrl-RS"/>
        </w:rPr>
        <w:t xml:space="preserve"> ред по ред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и</w:t>
      </w:r>
      <w:r w:rsidRPr="00926763">
        <w:rPr>
          <w:szCs w:val="24"/>
          <w:lang w:val="sr-Cyrl-RS"/>
        </w:rPr>
        <w:t xml:space="preserve"> затим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7B16BE">
        <w:rPr>
          <w:szCs w:val="24"/>
          <w:lang w:val="sr-Cyrl-RS"/>
        </w:rPr>
        <w:t xml:space="preserve"> уколико испуне постављене услове</w:t>
      </w:r>
      <w:r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после чега следи</w:t>
      </w:r>
      <w:r>
        <w:rPr>
          <w:szCs w:val="24"/>
          <w:lang w:val="sr-Cyrl-RS"/>
        </w:rPr>
        <w:t xml:space="preserve"> филтрирање према датуму и истицање добијених података црвеном бојом да би се </w:t>
      </w:r>
      <w:r w:rsidRPr="00926763">
        <w:rPr>
          <w:szCs w:val="24"/>
          <w:lang w:val="sr-Cyrl-RS"/>
        </w:rPr>
        <w:t>нагласило да су то рате за плаћање које ускоро стижу на наплату.</w:t>
      </w:r>
    </w:p>
    <w:p w14:paraId="64DEB1DF" w14:textId="77777777" w:rsidR="00BD0268" w:rsidRDefault="00BD0268" w:rsidP="00BD0268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4DB458F4" w:rsidR="001D0E59" w:rsidRPr="00F4301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51C04AC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'Polja za pretragu su prazna!')</w:t>
      </w:r>
    </w:p>
    <w:p w14:paraId="73B76E13" w14:textId="2DC7683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Upišite pojam za pretragu u polje za naziv sindikata ili u polje za ime ili prezime!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5F06B5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B379BFD" w:rsidR="001D0E59" w:rsidRPr="00AC59B5" w:rsidRDefault="0040415D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читање и приказ података из базе података који су филтрирани на основу изабраног појма за претрагу</w:t>
      </w:r>
      <w:r w:rsidR="007B16BE">
        <w:rPr>
          <w:szCs w:val="24"/>
          <w:lang w:val="sr-Cyrl-RS"/>
        </w:rPr>
        <w:t xml:space="preserve"> који корисник бира преко корисничког интерфејса</w:t>
      </w:r>
      <w:r w:rsidRPr="00926763">
        <w:rPr>
          <w:szCs w:val="24"/>
          <w:lang w:val="sr-Cyrl-RS"/>
        </w:rPr>
        <w:t xml:space="preserve"> као што су</w:t>
      </w:r>
      <w:r w:rsidR="007B16BE">
        <w:rPr>
          <w:szCs w:val="24"/>
          <w:lang w:val="sr-Cyrl-RS"/>
        </w:rPr>
        <w:t xml:space="preserve"> на пример</w:t>
      </w:r>
      <w:r w:rsidRPr="00926763">
        <w:rPr>
          <w:szCs w:val="24"/>
          <w:lang w:val="sr-Cyrl-RS"/>
        </w:rPr>
        <w:t xml:space="preserve"> назив синдиката, име или презиме корисника.</w:t>
      </w:r>
    </w:p>
    <w:p w14:paraId="2288CEB0" w14:textId="35CA70A7" w:rsidR="001D0E59" w:rsidRPr="00FC1CC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  <w:r w:rsidR="00FC1CCE">
        <w:rPr>
          <w:rFonts w:ascii="Consolas" w:hAnsi="Consolas"/>
          <w:sz w:val="20"/>
          <w:szCs w:val="20"/>
        </w:rPr>
        <w:t xml:space="preserve"> # function for adding items to Listbox and to database # # </w:t>
      </w:r>
    </w:p>
    <w:p w14:paraId="756E09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729840ED" w14:textId="2265D2E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C42E457" w14:textId="2F822E43" w:rsidR="00D023A9" w:rsidRPr="00926763" w:rsidRDefault="0040415D" w:rsidP="00682B1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ED4B66"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="00ED4B66" w:rsidRPr="00926763">
        <w:rPr>
          <w:szCs w:val="24"/>
          <w:lang w:val="sr-Cyrl-RS"/>
        </w:rPr>
        <w:t xml:space="preserve"> служи за додавање података у базу података тако што прво покреће функцију за проверу исправности унетих података и ако та провера прође без проблема, унети подаци се уписују у базу података али и у </w:t>
      </w:r>
      <w:r w:rsidR="00ED4B66" w:rsidRPr="00926763">
        <w:rPr>
          <w:i/>
          <w:iCs/>
          <w:szCs w:val="24"/>
        </w:rPr>
        <w:t>Listbox</w:t>
      </w:r>
      <w:r w:rsidR="00ED4B66" w:rsidRPr="00926763">
        <w:rPr>
          <w:szCs w:val="24"/>
        </w:rPr>
        <w:t xml:space="preserve"> </w:t>
      </w:r>
      <w:r w:rsidR="00ED4B66" w:rsidRPr="00926763">
        <w:rPr>
          <w:szCs w:val="24"/>
          <w:lang w:val="sr-Cyrl-RS"/>
        </w:rPr>
        <w:t>елемент на графичком корисничком интерфејсу, такође покрећу се и функције за чишћење поља за унос података као и функција за попуњавање елемента за приказ података.</w:t>
      </w:r>
    </w:p>
    <w:p w14:paraId="78F98EA1" w14:textId="3758A8BB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F4DEC57" w14:textId="77777777" w:rsidR="00164193" w:rsidRDefault="0016419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C37D2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E0279F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FF7B06B" w14:textId="77777777" w:rsidR="00D023A9" w:rsidRDefault="00D023A9" w:rsidP="00B86A11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6159E01D" w:rsidR="001D0E59" w:rsidRPr="00566173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4E0C1050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  <w:r w:rsidR="008835F4">
        <w:rPr>
          <w:rFonts w:ascii="Consolas" w:hAnsi="Consolas"/>
          <w:sz w:val="20"/>
          <w:szCs w:val="20"/>
        </w:rPr>
        <w:t xml:space="preserve"> # list of all items</w:t>
      </w:r>
    </w:p>
    <w:p w14:paraId="02A77164" w14:textId="520D3AE6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  <w:r w:rsidR="008835F4">
        <w:rPr>
          <w:rFonts w:ascii="Consolas" w:hAnsi="Consolas"/>
          <w:sz w:val="20"/>
          <w:szCs w:val="20"/>
        </w:rPr>
        <w:t xml:space="preserve"> # list of items filtered by date</w:t>
      </w:r>
    </w:p>
    <w:p w14:paraId="6CB5A8DF" w14:textId="7BD70FE9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  <w:r w:rsidR="008835F4">
        <w:rPr>
          <w:rFonts w:ascii="Consolas" w:hAnsi="Consolas"/>
          <w:sz w:val="20"/>
          <w:szCs w:val="20"/>
        </w:rPr>
        <w:t xml:space="preserve"> # list of items filtered by search word</w:t>
      </w:r>
    </w:p>
    <w:p w14:paraId="101C5E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61C2D2D6" w:rsidR="001D0E59" w:rsidRPr="00FD0BD7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57D6010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1EEE3F8C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50895C2" w14:textId="77777777" w:rsidR="00B86A11" w:rsidRPr="00AC59B5" w:rsidRDefault="00B86A11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4E98C8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7A0D88" w:rsidR="001D0E59" w:rsidRPr="005530CA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24C3D7C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        datum_prve_rate_entry.delete(0, END)</w:t>
      </w:r>
    </w:p>
    <w:p w14:paraId="761297F2" w14:textId="077A4CD7" w:rsidR="001D0E59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9E27752" w14:textId="77777777" w:rsidR="00B86A11" w:rsidRPr="00AC59B5" w:rsidRDefault="00B86A11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A724B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479DA49" w14:textId="407F36AB" w:rsidR="00FF617C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03A4552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5E4D7380" w14:textId="1EC85F0C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4C8E7AC6" w14:textId="6161590F" w:rsidR="005E14B2" w:rsidRDefault="005E14B2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 xml:space="preserve">ункција </w:t>
      </w:r>
      <w:r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служи за селекцију и приказ изабраних података тако што када корисник изабере одговарајући ред података</w:t>
      </w:r>
      <w:r>
        <w:rPr>
          <w:szCs w:val="24"/>
          <w:lang w:val="sr-Cyrl-RS"/>
        </w:rPr>
        <w:t xml:space="preserve"> левим кликом миша</w:t>
      </w:r>
      <w:r w:rsidRPr="00926763">
        <w:rPr>
          <w:szCs w:val="24"/>
          <w:lang w:val="sr-Cyrl-RS"/>
        </w:rPr>
        <w:t xml:space="preserve"> из елемента за приказ података функција тим подацима попуњава поља за унос података и на тај начин се подаци приказују кориснику и на располагању су му за читање, брисање или измену.</w:t>
      </w:r>
      <w:r w:rsidR="001744CF">
        <w:rPr>
          <w:szCs w:val="24"/>
        </w:rPr>
        <w:t xml:space="preserve"> </w:t>
      </w:r>
      <w:r w:rsidR="001744CF">
        <w:rPr>
          <w:szCs w:val="24"/>
          <w:lang w:val="sr-Cyrl-RS"/>
        </w:rPr>
        <w:t>У зависности од тога да ли се селектују сви или само филтрирани подаци</w:t>
      </w:r>
      <w:r w:rsidR="00FE7473">
        <w:rPr>
          <w:szCs w:val="24"/>
          <w:lang w:val="sr-Cyrl-RS"/>
        </w:rPr>
        <w:t xml:space="preserve"> врши се попуњавање једне од листа за чување података из које се касније читају подаци за приказ корисницима. Променљива </w:t>
      </w:r>
      <w:r w:rsidR="00FE7473" w:rsidRPr="00FE7473">
        <w:rPr>
          <w:i/>
          <w:iCs/>
          <w:szCs w:val="24"/>
        </w:rPr>
        <w:t>counter</w:t>
      </w:r>
      <w:r w:rsidR="00FE7473">
        <w:rPr>
          <w:szCs w:val="24"/>
        </w:rPr>
        <w:t xml:space="preserve"> </w:t>
      </w:r>
      <w:r w:rsidR="00FE7473">
        <w:rPr>
          <w:szCs w:val="24"/>
          <w:lang w:val="sr-Cyrl-RS"/>
        </w:rPr>
        <w:t>одређује које услове треба да испуне подаци који се читају из базе података и у зависности од испуњених услова, врши се попуњавање одговарајућих листа.</w:t>
      </w:r>
    </w:p>
    <w:p w14:paraId="5C54CF1D" w14:textId="1D331A8E" w:rsidR="001D0E59" w:rsidRPr="005530CA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  <w:r w:rsidR="002425FB">
        <w:rPr>
          <w:rFonts w:ascii="Consolas" w:hAnsi="Consolas"/>
          <w:sz w:val="20"/>
          <w:szCs w:val="20"/>
        </w:rPr>
        <w:t xml:space="preserve"> # # # #</w:t>
      </w:r>
    </w:p>
    <w:p w14:paraId="3C9A6EAA" w14:textId="2EC99945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 li zaista želite da obrišete izabrani podatak?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B94558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30567920" w:rsidR="001D0E59" w:rsidRPr="00790CCD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  <w:r w:rsidR="00790CCD">
        <w:rPr>
          <w:rFonts w:ascii="Consolas" w:hAnsi="Consolas"/>
          <w:sz w:val="20"/>
          <w:szCs w:val="20"/>
        </w:rPr>
        <w:t xml:space="preserve"> # clear all entry fields</w:t>
      </w:r>
    </w:p>
    <w:p w14:paraId="3386B748" w14:textId="39043625" w:rsidR="001D0E59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  <w:r w:rsidR="00790CCD">
        <w:rPr>
          <w:rFonts w:ascii="Consolas" w:hAnsi="Consolas"/>
          <w:sz w:val="20"/>
          <w:szCs w:val="20"/>
        </w:rPr>
        <w:t xml:space="preserve"> # populate listbox with data</w:t>
      </w:r>
    </w:p>
    <w:p w14:paraId="719DFEEF" w14:textId="6EA26C56" w:rsidR="005E14B2" w:rsidRDefault="006813D1" w:rsidP="006813D1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брисање изабраних података из базе података. Пре брисања података кориснику се приказује упозорење и тражи се потврда са питањем да ли заиста жели да обрише изабране податке да не би дошло до случајног брисања података.</w:t>
      </w:r>
    </w:p>
    <w:p w14:paraId="682321EA" w14:textId="26D905D2" w:rsidR="00FE7473" w:rsidRDefault="00FE7473" w:rsidP="006813D1">
      <w:pPr>
        <w:spacing w:before="0" w:after="0"/>
        <w:rPr>
          <w:szCs w:val="24"/>
          <w:lang w:val="sr-Cyrl-RS"/>
        </w:rPr>
      </w:pPr>
    </w:p>
    <w:p w14:paraId="6EC10DC5" w14:textId="7F3A3F84" w:rsidR="00FE7473" w:rsidRDefault="00FE7473" w:rsidP="006813D1">
      <w:pPr>
        <w:spacing w:before="0" w:after="0"/>
        <w:rPr>
          <w:szCs w:val="24"/>
          <w:lang w:val="sr-Cyrl-RS"/>
        </w:rPr>
      </w:pPr>
    </w:p>
    <w:p w14:paraId="78A39C04" w14:textId="37A54967" w:rsidR="00FE7473" w:rsidRDefault="00FE7473" w:rsidP="006813D1">
      <w:pPr>
        <w:spacing w:before="0" w:after="0"/>
        <w:rPr>
          <w:szCs w:val="24"/>
          <w:lang w:val="sr-Cyrl-RS"/>
        </w:rPr>
      </w:pPr>
    </w:p>
    <w:p w14:paraId="5AFDC94F" w14:textId="77777777" w:rsidR="00FE7473" w:rsidRPr="006813D1" w:rsidRDefault="00FE7473" w:rsidP="006813D1">
      <w:pPr>
        <w:spacing w:before="0" w:after="0"/>
        <w:rPr>
          <w:szCs w:val="24"/>
          <w:lang w:val="sr-Cyrl-RS"/>
        </w:rPr>
      </w:pPr>
    </w:p>
    <w:p w14:paraId="523201C6" w14:textId="1F9FE3D1" w:rsidR="001D0E59" w:rsidRPr="00762570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  <w:r w:rsidR="002425FB">
        <w:rPr>
          <w:rFonts w:ascii="Consolas" w:hAnsi="Consolas"/>
          <w:sz w:val="20"/>
          <w:szCs w:val="20"/>
        </w:rPr>
        <w:t xml:space="preserve"> # # # # # #</w:t>
      </w:r>
    </w:p>
    <w:p w14:paraId="637AE0BE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155256B2" w14:textId="4B70C0B6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ECA3109" w14:textId="6C1F12C5" w:rsidR="00D543BE" w:rsidRPr="006813D1" w:rsidRDefault="005873C2" w:rsidP="005873C2">
      <w:pPr>
        <w:spacing w:before="0" w:after="0"/>
        <w:ind w:firstLine="1"/>
        <w:rPr>
          <w:szCs w:val="24"/>
          <w:lang w:val="sr-Cyrl-RS"/>
        </w:rPr>
      </w:pPr>
      <w:r>
        <w:rPr>
          <w:szCs w:val="24"/>
          <w:lang w:val="sr-Cyrl-RS"/>
        </w:rPr>
        <w:t xml:space="preserve">          </w:t>
      </w:r>
      <w:r w:rsidR="006813D1">
        <w:rPr>
          <w:szCs w:val="24"/>
          <w:lang w:val="sr-Cyrl-RS"/>
        </w:rPr>
        <w:t xml:space="preserve">Функција за измену података у бази података, функционише тако што се прво проверава да ли су подаци унети у исправном формату покретањем функције </w:t>
      </w:r>
      <w:r w:rsidR="006813D1" w:rsidRPr="006813D1">
        <w:rPr>
          <w:i/>
          <w:iCs/>
          <w:szCs w:val="24"/>
        </w:rPr>
        <w:t>regex_check()</w:t>
      </w:r>
      <w:r w:rsidR="006813D1">
        <w:rPr>
          <w:i/>
          <w:iCs/>
          <w:szCs w:val="24"/>
        </w:rPr>
        <w:t xml:space="preserve"> </w:t>
      </w:r>
      <w:r w:rsidR="006813D1">
        <w:rPr>
          <w:szCs w:val="24"/>
          <w:lang w:val="sr-Cyrl-RS"/>
        </w:rPr>
        <w:t xml:space="preserve">и ако су подаци исправни функција чита уписане податке и уписује их уместо старих података у бази. На крају функција покреће још једну функцију под називом </w:t>
      </w:r>
      <w:r w:rsidR="006813D1" w:rsidRPr="006813D1">
        <w:rPr>
          <w:rFonts w:ascii="Consolas" w:hAnsi="Consolas"/>
          <w:i/>
          <w:iCs/>
          <w:sz w:val="20"/>
          <w:szCs w:val="20"/>
          <w:lang w:val="sr-Cyrl-RS"/>
        </w:rPr>
        <w:t>populate_list()</w:t>
      </w:r>
      <w:r w:rsidR="006813D1" w:rsidRPr="006813D1">
        <w:rPr>
          <w:rFonts w:ascii="Consolas" w:hAnsi="Consolas"/>
          <w:i/>
          <w:iCs/>
          <w:szCs w:val="24"/>
          <w:lang w:val="sr-Cyrl-RS"/>
        </w:rPr>
        <w:t xml:space="preserve"> </w:t>
      </w:r>
      <w:r w:rsidR="006813D1" w:rsidRPr="006813D1">
        <w:rPr>
          <w:szCs w:val="24"/>
          <w:lang w:val="sr-Cyrl-RS"/>
        </w:rPr>
        <w:t>да би попунила листу елемената са свим подацима из базе података укључујући и измењени податак.</w:t>
      </w:r>
    </w:p>
    <w:p w14:paraId="12D499B9" w14:textId="379B924F" w:rsidR="001D0E59" w:rsidRPr="00834BAB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  <w:r w:rsidR="002425FB">
        <w:rPr>
          <w:rFonts w:ascii="Consolas" w:hAnsi="Consolas"/>
          <w:sz w:val="20"/>
          <w:szCs w:val="20"/>
        </w:rPr>
        <w:t xml:space="preserve"> # # # # # # # #</w:t>
      </w:r>
    </w:p>
    <w:p w14:paraId="011A0462" w14:textId="6B67EFE7" w:rsidR="001D0E59" w:rsidRPr="00AE1B7A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  <w:r w:rsidR="00AE1B7A">
        <w:rPr>
          <w:rFonts w:ascii="Consolas" w:hAnsi="Consolas"/>
          <w:sz w:val="20"/>
          <w:szCs w:val="20"/>
        </w:rPr>
        <w:t xml:space="preserve"> # clear sindikat entry</w:t>
      </w:r>
    </w:p>
    <w:p w14:paraId="5E26E397" w14:textId="4AFD5A4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  <w:r w:rsidR="00AE1B7A">
        <w:rPr>
          <w:rFonts w:ascii="Consolas" w:hAnsi="Consolas"/>
          <w:sz w:val="20"/>
          <w:szCs w:val="20"/>
        </w:rPr>
        <w:t xml:space="preserve"> # clear ime entry</w:t>
      </w:r>
    </w:p>
    <w:p w14:paraId="14F5F658" w14:textId="2E708619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  <w:r w:rsidR="00AE1B7A">
        <w:rPr>
          <w:rFonts w:ascii="Consolas" w:hAnsi="Consolas"/>
          <w:sz w:val="20"/>
          <w:szCs w:val="20"/>
        </w:rPr>
        <w:t xml:space="preserve"> # clear prezime entry</w:t>
      </w:r>
    </w:p>
    <w:p w14:paraId="3AF84EC8" w14:textId="58ACF6B5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  <w:r w:rsidR="00AE1B7A">
        <w:rPr>
          <w:rFonts w:ascii="Consolas" w:hAnsi="Consolas"/>
          <w:sz w:val="20"/>
          <w:szCs w:val="20"/>
        </w:rPr>
        <w:t xml:space="preserve"> # clear ukupan iznos entry</w:t>
      </w:r>
    </w:p>
    <w:p w14:paraId="62F32D10" w14:textId="645DDF00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  <w:r w:rsidR="00AE1B7A">
        <w:rPr>
          <w:rFonts w:ascii="Consolas" w:hAnsi="Consolas"/>
          <w:sz w:val="20"/>
          <w:szCs w:val="20"/>
        </w:rPr>
        <w:t xml:space="preserve"> # clear broj rata entry</w:t>
      </w:r>
    </w:p>
    <w:p w14:paraId="2614B9EC" w14:textId="3C1FFAAA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  <w:r w:rsidR="00AE1B7A">
        <w:rPr>
          <w:rFonts w:ascii="Consolas" w:hAnsi="Consolas"/>
          <w:sz w:val="20"/>
          <w:szCs w:val="20"/>
        </w:rPr>
        <w:t xml:space="preserve"> # clear date entry</w:t>
      </w:r>
    </w:p>
    <w:p w14:paraId="042D56EC" w14:textId="1675F1A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  <w:r w:rsidR="00AE1B7A">
        <w:rPr>
          <w:rFonts w:ascii="Consolas" w:hAnsi="Consolas"/>
          <w:sz w:val="20"/>
          <w:szCs w:val="20"/>
        </w:rPr>
        <w:t xml:space="preserve"> # clear single rate value entry</w:t>
      </w:r>
    </w:p>
    <w:p w14:paraId="5A6C5A73" w14:textId="22ECA49B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  <w:r w:rsidR="00AE1B7A">
        <w:rPr>
          <w:rFonts w:ascii="Consolas" w:hAnsi="Consolas"/>
          <w:sz w:val="20"/>
          <w:szCs w:val="20"/>
        </w:rPr>
        <w:t xml:space="preserve"> # clear uplaceno entry</w:t>
      </w:r>
    </w:p>
    <w:p w14:paraId="09D6C8E5" w14:textId="4ED95B1D" w:rsidR="001D0E59" w:rsidRPr="005C3164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2425FB">
        <w:rPr>
          <w:rFonts w:ascii="Consolas" w:hAnsi="Consolas"/>
          <w:sz w:val="20"/>
          <w:szCs w:val="20"/>
        </w:rPr>
        <w:t xml:space="preserve"> # # # # # # # # # # # # # # # # # # # # # # # #</w:t>
      </w:r>
    </w:p>
    <w:p w14:paraId="0FE5A7E0" w14:textId="77777777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7C2C3E5" w14:textId="689C6CB7" w:rsidR="0011212A" w:rsidRPr="0011212A" w:rsidRDefault="00D543BE" w:rsidP="005873C2">
      <w:pPr>
        <w:spacing w:before="0" w:after="0"/>
        <w:rPr>
          <w:szCs w:val="24"/>
          <w:lang w:val="sr-Cyrl-RS"/>
        </w:rPr>
      </w:pPr>
      <w:r w:rsidRPr="0011212A">
        <w:rPr>
          <w:szCs w:val="24"/>
          <w:lang w:val="sr-Cyrl-RS"/>
        </w:rPr>
        <w:t>Функција за брисање свих података из поља за унос података</w:t>
      </w:r>
      <w:r w:rsidR="0011212A">
        <w:rPr>
          <w:szCs w:val="24"/>
          <w:lang w:val="sr-Cyrl-RS"/>
        </w:rPr>
        <w:t>, веома корисно при уносу велике количине података</w:t>
      </w:r>
      <w:r w:rsidRPr="0011212A">
        <w:rPr>
          <w:szCs w:val="24"/>
          <w:lang w:val="sr-Cyrl-RS"/>
        </w:rPr>
        <w:t xml:space="preserve"> и креирање главног радног прозора.</w:t>
      </w:r>
    </w:p>
    <w:p w14:paraId="7A9DE521" w14:textId="17C28E50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166C260A" w14:textId="5D12884C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FC1BA2" w14:textId="7777777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1D35E2C1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font=('bold', 14))</w:t>
      </w:r>
    </w:p>
    <w:p w14:paraId="7AC58526" w14:textId="1D0E7BA9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69208EE" w14:textId="7712AE5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sindikat_text, width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20)</w:t>
      </w:r>
    </w:p>
    <w:p w14:paraId="2B6D4B55" w14:textId="1B17C47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1AEFD08D" w14:textId="0BAD9B83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7D206E70" w14:textId="0AFCFB3C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  <w:r w:rsidR="00A925FC">
        <w:rPr>
          <w:rFonts w:ascii="Consolas" w:hAnsi="Consolas"/>
          <w:sz w:val="20"/>
          <w:szCs w:val="20"/>
        </w:rPr>
        <w:t xml:space="preserve"> # store value of name</w:t>
      </w:r>
    </w:p>
    <w:p w14:paraId="6039A7E3" w14:textId="21DA0BDC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'Ime',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1EEA8A35" w14:textId="7860BB30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6C4C575" w14:textId="6205794B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ime_text)</w:t>
      </w:r>
    </w:p>
    <w:p w14:paraId="65D7E7CD" w14:textId="4898D711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6E49C8F" w14:textId="59EA2437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2B56E1CF" w14:textId="369595F0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  <w:r w:rsidR="00A925FC">
        <w:rPr>
          <w:rFonts w:ascii="Consolas" w:hAnsi="Consolas"/>
          <w:sz w:val="20"/>
          <w:szCs w:val="20"/>
        </w:rPr>
        <w:t xml:space="preserve"> # store value of last name</w:t>
      </w:r>
    </w:p>
    <w:p w14:paraId="3F217D18" w14:textId="0AF1706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0FF18E" w14:textId="7DF351E5" w:rsidR="00FF617C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6D489DE1" w14:textId="76C27F1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prezime_text)</w:t>
      </w:r>
    </w:p>
    <w:p w14:paraId="15DDB40F" w14:textId="2C30645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75515C77" w14:textId="1243205D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554A33" w14:textId="6DCB3EB2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  <w:r w:rsidR="00A925FC">
        <w:rPr>
          <w:rFonts w:ascii="Consolas" w:hAnsi="Consolas"/>
          <w:sz w:val="20"/>
          <w:szCs w:val="20"/>
        </w:rPr>
        <w:t xml:space="preserve"> # store value of ukupan iznos</w:t>
      </w:r>
    </w:p>
    <w:p w14:paraId="5C0C61DD" w14:textId="11F49E1A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 iznos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13453B" w14:textId="7525D72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ukupan_iznos_label.grid(row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184A05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1853E27F" w14:textId="1466909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ukupan_iznos_text)</w:t>
      </w:r>
    </w:p>
    <w:p w14:paraId="6524D17D" w14:textId="4A3EAA1D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085A0D2" w14:textId="0AE215BD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  <w:r w:rsidR="001D38F1">
        <w:rPr>
          <w:rFonts w:ascii="Consolas" w:hAnsi="Consolas"/>
          <w:sz w:val="20"/>
          <w:szCs w:val="20"/>
        </w:rPr>
        <w:t xml:space="preserve"> # # # # # #</w:t>
      </w:r>
    </w:p>
    <w:p w14:paraId="31776E28" w14:textId="4945FE0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Uplaćeno pri kupovini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4DC9D484" w14:textId="34B23FA7" w:rsidR="001D0E59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04AC916" w14:textId="77777777" w:rsidR="000125CE" w:rsidRDefault="000125CE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2EA9994" w14:textId="4C03FE9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670FF6E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uplaceno_text)</w:t>
      </w:r>
    </w:p>
    <w:p w14:paraId="1F172C16" w14:textId="01F0872F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702FF83" w14:textId="72E1FDE6" w:rsidR="001D0E59" w:rsidRPr="005E2FDD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29113549" w14:textId="7777777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75E3D90" w14:textId="611FC5B1" w:rsidR="00252321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'Datum prve rate(format:yyyy-mm-dd)',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73B2CFE4" w14:textId="76DB1DF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DDE5198" w14:textId="00883502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datum_prve_rate_text)</w:t>
      </w:r>
    </w:p>
    <w:p w14:paraId="4A8A81B7" w14:textId="78DD269A" w:rsidR="00B04E03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50)</w:t>
      </w:r>
    </w:p>
    <w:p w14:paraId="532A7F2D" w14:textId="0F5E706E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 #</w:t>
      </w:r>
    </w:p>
    <w:p w14:paraId="205DB9FD" w14:textId="005476E5" w:rsidR="001D0E59" w:rsidRPr="00441C4A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  <w:r w:rsidR="00441C4A">
        <w:rPr>
          <w:rFonts w:ascii="Consolas" w:hAnsi="Consolas"/>
          <w:sz w:val="20"/>
          <w:szCs w:val="20"/>
        </w:rPr>
        <w:t xml:space="preserve"> # range of number to choose for rates</w:t>
      </w:r>
    </w:p>
    <w:p w14:paraId="46B4F42E" w14:textId="6B2B4B2D" w:rsidR="001D0E59" w:rsidRPr="009A460D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  <w:r w:rsidR="009A460D">
        <w:rPr>
          <w:rFonts w:ascii="Consolas" w:hAnsi="Consolas"/>
          <w:sz w:val="20"/>
          <w:szCs w:val="20"/>
        </w:rPr>
        <w:t xml:space="preserve"> # saving choosen number of rates</w:t>
      </w:r>
    </w:p>
    <w:p w14:paraId="27085750" w14:textId="7B2D9F85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060A604C" w14:textId="7DC542D4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71CFAFB" w14:textId="3CC4B50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broj_rata_text)</w:t>
      </w:r>
    </w:p>
    <w:p w14:paraId="0DD551F1" w14:textId="598B89A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4BB54D76" w14:textId="2065E1B6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05698994" w14:textId="04A49D35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pojedinačnih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3CCFA0D9" w14:textId="5C6BEDA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45A7383" w14:textId="7777777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3B8ACA92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pojedinacna_rata_text)</w:t>
      </w:r>
    </w:p>
    <w:p w14:paraId="3FBF5C36" w14:textId="30C83CB6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B4166C0" w14:textId="1669D5C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Izračunaj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set_number_of_rates)</w:t>
      </w:r>
    </w:p>
    <w:p w14:paraId="01EEA4A9" w14:textId="6354BBD6" w:rsidR="000125CE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1550E533" w14:textId="44B6E66B" w:rsidR="0011212A" w:rsidRPr="006F0105" w:rsidRDefault="00302511" w:rsidP="006F010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</w:t>
      </w:r>
      <w:r w:rsidRPr="00720B8F">
        <w:rPr>
          <w:szCs w:val="24"/>
          <w:lang w:val="sr-Cyrl-RS"/>
        </w:rPr>
        <w:t xml:space="preserve"> елемен</w:t>
      </w:r>
      <w:r>
        <w:rPr>
          <w:szCs w:val="24"/>
          <w:lang w:val="sr-Cyrl-RS"/>
        </w:rPr>
        <w:t>ата</w:t>
      </w:r>
      <w:r w:rsidRPr="00720B8F">
        <w:rPr>
          <w:szCs w:val="24"/>
          <w:lang w:val="sr-Cyrl-RS"/>
        </w:rPr>
        <w:t xml:space="preserve"> за унос података као и натпис</w:t>
      </w:r>
      <w:r>
        <w:rPr>
          <w:szCs w:val="24"/>
          <w:lang w:val="sr-Cyrl-RS"/>
        </w:rPr>
        <w:t>а</w:t>
      </w:r>
      <w:r w:rsidRPr="00720B8F">
        <w:rPr>
          <w:szCs w:val="24"/>
          <w:lang w:val="sr-Cyrl-RS"/>
        </w:rPr>
        <w:t xml:space="preserve"> који описују тип података који треба унети, такође направљени су и елементи за чување унетих података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StringVar</w:t>
      </w:r>
      <w:r w:rsidRPr="00720B8F">
        <w:rPr>
          <w:szCs w:val="24"/>
          <w:lang w:val="sr-Cyrl-RS"/>
        </w:rPr>
        <w:t xml:space="preserve"> и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IntVar</w:t>
      </w:r>
      <w:r w:rsidRPr="00720B8F">
        <w:rPr>
          <w:i/>
          <w:iCs/>
          <w:szCs w:val="24"/>
          <w:lang w:val="sr-Cyrl-RS"/>
        </w:rPr>
        <w:t xml:space="preserve"> </w:t>
      </w:r>
      <w:r w:rsidRPr="00A8738E">
        <w:rPr>
          <w:szCs w:val="24"/>
          <w:lang w:val="sr-Cyrl-RS"/>
        </w:rPr>
        <w:t>према типу</w:t>
      </w:r>
      <w:r>
        <w:rPr>
          <w:szCs w:val="24"/>
          <w:lang w:val="sr-Cyrl-RS"/>
        </w:rPr>
        <w:t xml:space="preserve"> података који ће бити унети</w:t>
      </w:r>
      <w:r w:rsidRPr="00A8738E">
        <w:rPr>
          <w:szCs w:val="24"/>
          <w:lang w:val="sr-Cyrl-RS"/>
        </w:rPr>
        <w:t xml:space="preserve"> и</w:t>
      </w:r>
      <w:r>
        <w:rPr>
          <w:szCs w:val="24"/>
          <w:lang w:val="sr-Cyrl-RS"/>
        </w:rPr>
        <w:t xml:space="preserve"> извршена је конфигурација поменутих елемената.</w:t>
      </w:r>
    </w:p>
    <w:p w14:paraId="7B8C992D" w14:textId="6C948A0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BDD5007" w14:textId="77B44650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size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5453FFF9" w14:textId="1C8EB2C9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80, border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0)</w:t>
      </w:r>
    </w:p>
    <w:p w14:paraId="358FCEB8" w14:textId="119E512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rowspan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pady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(100,0), padx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(0,0))</w:t>
      </w:r>
    </w:p>
    <w:p w14:paraId="68FA4BD2" w14:textId="5E0DFD86" w:rsidR="001D0E59" w:rsidRPr="005C3164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653BB577" w14:textId="527CFEB7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'vertical')</w:t>
      </w:r>
    </w:p>
    <w:p w14:paraId="3EAD91F0" w14:textId="55D34FE7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11, sticky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NS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23C479C2" w14:textId="48C57FC6" w:rsidR="001D0E59" w:rsidRPr="005C3164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37FCB96" w14:textId="5BF22A49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scrollbar.set)</w:t>
      </w:r>
    </w:p>
    <w:p w14:paraId="6C09104E" w14:textId="77777777" w:rsidR="006F0105" w:rsidRDefault="006F0105" w:rsidP="006F010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B2179B" w14:textId="326BC8F4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scrollbar.configure(command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parts_list.yview)</w:t>
      </w:r>
    </w:p>
    <w:p w14:paraId="03404E2F" w14:textId="148E7BC0" w:rsidR="001D0E59" w:rsidRPr="005C3164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618FE31" w14:textId="5DA2E09A" w:rsidR="00B04E03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1E66E017" w14:textId="2DAE2E40" w:rsidR="00B04E03" w:rsidRPr="006F0105" w:rsidRDefault="00A8738E" w:rsidP="006F010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 елемента који ће да приказује листу података као и постављање елемента за вертикално листање свих података прочитаних из базе података.</w:t>
      </w:r>
    </w:p>
    <w:p w14:paraId="17CEDFD3" w14:textId="18CA71E9" w:rsidR="001D0E5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 # #</w:t>
      </w:r>
    </w:p>
    <w:p w14:paraId="2ABB3E7D" w14:textId="6C11E13F" w:rsidR="00065E48" w:rsidRPr="005C3164" w:rsidRDefault="00065E4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adding data to database #</w:t>
      </w:r>
      <w:r w:rsidR="002B1FB6">
        <w:rPr>
          <w:rFonts w:ascii="Consolas" w:hAnsi="Consolas"/>
          <w:sz w:val="20"/>
          <w:szCs w:val="20"/>
        </w:rPr>
        <w:t xml:space="preserve"> # # # # # # # # # # # # # # # #</w:t>
      </w:r>
    </w:p>
    <w:p w14:paraId="766D5520" w14:textId="6A1DD61B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Dodaj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add_item)</w:t>
      </w:r>
    </w:p>
    <w:p w14:paraId="5B67A4A9" w14:textId="32D9E3C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add button on screen</w:t>
      </w:r>
    </w:p>
    <w:p w14:paraId="3224C0EF" w14:textId="5F786559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  <w:r w:rsidR="001D38F1">
        <w:rPr>
          <w:rFonts w:ascii="Consolas" w:hAnsi="Consolas"/>
          <w:sz w:val="20"/>
          <w:szCs w:val="20"/>
        </w:rPr>
        <w:t xml:space="preserve"> # # # # # # # # # # # # # # #</w:t>
      </w:r>
    </w:p>
    <w:p w14:paraId="470A6CFC" w14:textId="116A21F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command=remove_item)</w:t>
      </w:r>
      <w:r w:rsidR="009C6E53">
        <w:rPr>
          <w:rFonts w:ascii="Consolas" w:hAnsi="Consolas"/>
          <w:sz w:val="20"/>
          <w:szCs w:val="20"/>
        </w:rPr>
        <w:t xml:space="preserve"> # place remove button on screen</w:t>
      </w:r>
    </w:p>
    <w:p w14:paraId="7603E96B" w14:textId="099AB10C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remove button on screen</w:t>
      </w:r>
    </w:p>
    <w:p w14:paraId="0F1EA0F7" w14:textId="170A3143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2511D735" w14:textId="548E71E6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Izmeni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update_item)</w:t>
      </w:r>
    </w:p>
    <w:p w14:paraId="3879DDED" w14:textId="2055ABFF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update button on screen</w:t>
      </w:r>
    </w:p>
    <w:p w14:paraId="3643A67D" w14:textId="531EB9DB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</w:p>
    <w:p w14:paraId="5C56D7A2" w14:textId="6B079680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sva polja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clear_text)</w:t>
      </w:r>
    </w:p>
    <w:p w14:paraId="03F11D13" w14:textId="610571A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8)</w:t>
      </w:r>
      <w:r w:rsidR="009C6E53">
        <w:rPr>
          <w:rFonts w:ascii="Consolas" w:hAnsi="Consolas"/>
          <w:sz w:val="20"/>
          <w:szCs w:val="20"/>
        </w:rPr>
        <w:t xml:space="preserve"> # place clear button on screen</w:t>
      </w:r>
    </w:p>
    <w:p w14:paraId="53F51C6C" w14:textId="7FD1F88D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7D502FC0" w14:textId="41ACD4CA" w:rsidR="001D0E59" w:rsidRPr="0094798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']</w:t>
      </w:r>
      <w:r w:rsidR="00947984">
        <w:rPr>
          <w:rFonts w:ascii="Consolas" w:hAnsi="Consolas"/>
          <w:sz w:val="20"/>
          <w:szCs w:val="20"/>
        </w:rPr>
        <w:t xml:space="preserve"> # options for search</w:t>
      </w:r>
    </w:p>
    <w:p w14:paraId="0844D4C3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3C326102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Pojam za pretragu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2AB6BE72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2B5C97FB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#p placing option menu</w:t>
      </w:r>
    </w:p>
    <w:p w14:paraId="1C70CD71" w14:textId="43D724B1" w:rsidR="001D0E59" w:rsidRPr="0036599D" w:rsidRDefault="0036599D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E863381" w14:textId="4D18809C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'Uskoro za naplatu',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populate_list_date)</w:t>
      </w:r>
    </w:p>
    <w:p w14:paraId="6D72B254" w14:textId="6B628C12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# place charge button on screen</w:t>
      </w:r>
    </w:p>
    <w:p w14:paraId="643031E1" w14:textId="29064BF3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7F67E33" w14:textId="7D30FCAF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'Svi podaci',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populate_list)</w:t>
      </w:r>
    </w:p>
    <w:p w14:paraId="36542EDD" w14:textId="0D73ACCC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# place show button on screen</w:t>
      </w:r>
    </w:p>
    <w:p w14:paraId="5696A0F0" w14:textId="7CD19A27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</w:p>
    <w:p w14:paraId="6BA8EA0E" w14:textId="421830C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'Pretraga',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populate_list_search)</w:t>
      </w:r>
    </w:p>
    <w:p w14:paraId="4A28173E" w14:textId="5E963746" w:rsidR="001D0E59" w:rsidRPr="00265E62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265E62">
        <w:rPr>
          <w:rFonts w:ascii="Consolas" w:hAnsi="Consolas"/>
          <w:sz w:val="20"/>
          <w:szCs w:val="20"/>
        </w:rPr>
        <w:t xml:space="preserve"> # place search button on screen</w:t>
      </w:r>
    </w:p>
    <w:p w14:paraId="6E81326F" w14:textId="539BD132" w:rsidR="00302511" w:rsidRPr="00302511" w:rsidRDefault="00302511" w:rsidP="00302511">
      <w:pPr>
        <w:rPr>
          <w:lang w:val="sr-Cyrl-RS"/>
        </w:rPr>
      </w:pPr>
      <w:r>
        <w:rPr>
          <w:lang w:val="sr-Cyrl-RS"/>
        </w:rPr>
        <w:t xml:space="preserve">Код за прављење и постављање дугмади која служе за покретање функција за читање, измену, унос и брисање података као и функције за чишћење поља за унос података и функције за израчунавање износа појединачних рата и приказ података према изабраном критеријуму. Постављен је и елемент за избор критеријума за претрагу </w:t>
      </w:r>
      <w:r w:rsidRPr="00D93E07">
        <w:rPr>
          <w:i/>
          <w:iCs/>
        </w:rPr>
        <w:t>Option menu</w:t>
      </w:r>
      <w:r w:rsidRPr="00302511">
        <w:rPr>
          <w:lang w:val="sr-Cyrl-RS"/>
        </w:rPr>
        <w:t xml:space="preserve"> .</w:t>
      </w:r>
    </w:p>
    <w:p w14:paraId="7F107E9C" w14:textId="642C3DAC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 # #</w:t>
      </w:r>
    </w:p>
    <w:p w14:paraId="36D625C0" w14:textId="5945B632" w:rsidR="001D0E59" w:rsidRPr="00512C36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Python program za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s</w:t>
      </w:r>
      <w:r w:rsidRPr="00AC59B5">
        <w:rPr>
          <w:rFonts w:ascii="Consolas" w:hAnsi="Consolas"/>
          <w:sz w:val="20"/>
          <w:szCs w:val="20"/>
          <w:lang w:val="sr-Cyrl-RS"/>
        </w:rPr>
        <w:t>indikaln</w:t>
      </w:r>
      <w:r w:rsidR="004043C0">
        <w:rPr>
          <w:rFonts w:ascii="Consolas" w:hAnsi="Consolas"/>
          <w:sz w:val="20"/>
          <w:szCs w:val="20"/>
        </w:rPr>
        <w:t>u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prodaj</w:t>
      </w:r>
      <w:r w:rsidR="004043C0">
        <w:rPr>
          <w:rFonts w:ascii="Consolas" w:hAnsi="Consolas"/>
          <w:sz w:val="20"/>
          <w:szCs w:val="20"/>
        </w:rPr>
        <w:t>u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  <w:r w:rsidR="00512C36">
        <w:rPr>
          <w:rFonts w:ascii="Consolas" w:hAnsi="Consolas"/>
          <w:sz w:val="20"/>
          <w:szCs w:val="20"/>
        </w:rPr>
        <w:t xml:space="preserve"> # setting up screen title</w:t>
      </w:r>
    </w:p>
    <w:p w14:paraId="69AC3E63" w14:textId="0F7046A0" w:rsidR="001D0E59" w:rsidRPr="006F010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'1100x500'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512C36">
        <w:rPr>
          <w:rFonts w:ascii="Consolas" w:hAnsi="Consolas"/>
          <w:sz w:val="20"/>
          <w:szCs w:val="20"/>
        </w:rPr>
        <w:t xml:space="preserve"> # setting up size of screen # # # # # # # # </w:t>
      </w:r>
    </w:p>
    <w:p w14:paraId="0FE24AF0" w14:textId="49F3B745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</w:t>
      </w:r>
    </w:p>
    <w:p w14:paraId="746C86C8" w14:textId="0E312BF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027B91E2" w14:textId="6C434504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FA0262">
        <w:rPr>
          <w:rFonts w:ascii="Consolas" w:hAnsi="Consolas"/>
          <w:sz w:val="20"/>
          <w:szCs w:val="20"/>
        </w:rPr>
        <w:t>in windowed mode without console</w:t>
      </w:r>
      <w:r w:rsidR="005A56A3">
        <w:rPr>
          <w:rFonts w:ascii="Consolas" w:hAnsi="Consolas"/>
          <w:sz w:val="20"/>
          <w:szCs w:val="20"/>
        </w:rPr>
        <w:t xml:space="preserve"> # # # # # # # # # # #</w:t>
      </w:r>
    </w:p>
    <w:p w14:paraId="3A213C41" w14:textId="7591599D" w:rsidR="00F85A2F" w:rsidRPr="0016419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68AD34D6" w14:textId="1BB55F88" w:rsidR="00A8738E" w:rsidRDefault="00A8738E" w:rsidP="00302511">
      <w:pPr>
        <w:rPr>
          <w:lang w:val="sr-Cyrl-RS"/>
        </w:rPr>
      </w:pPr>
      <w:r>
        <w:rPr>
          <w:lang w:val="sr-Cyrl-RS"/>
        </w:rPr>
        <w:lastRenderedPageBreak/>
        <w:t>Постављање величине и наслова главног радног прозора. Такође покренуте су функција за попуњавање елемента за приказ података као и  главна програмска функција.</w:t>
      </w:r>
    </w:p>
    <w:p w14:paraId="34C64172" w14:textId="443B741F" w:rsidR="00F85A2F" w:rsidRPr="00010FC1" w:rsidRDefault="00010FC1" w:rsidP="00164193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  <w:r w:rsidR="00024EE4">
        <w:rPr>
          <w:lang w:val="sr-Cyrl-RS"/>
        </w:rPr>
        <w:t xml:space="preserve"> Пожељно је да све датотеке буду у истом директоријуму.</w:t>
      </w:r>
    </w:p>
    <w:p w14:paraId="40FE8EE1" w14:textId="7AB5575B" w:rsidR="00B12ECC" w:rsidRPr="00840937" w:rsidRDefault="00B12ECC" w:rsidP="002B1225">
      <w:pPr>
        <w:pStyle w:val="Heading3"/>
        <w:numPr>
          <w:ilvl w:val="1"/>
          <w:numId w:val="48"/>
        </w:numPr>
      </w:pPr>
      <w:r>
        <w:t xml:space="preserve"> </w:t>
      </w:r>
      <w:bookmarkStart w:id="8" w:name="_Toc108559623"/>
      <w:r w:rsidR="00696AE3">
        <w:rPr>
          <w:lang w:val="sr-Cyrl-RS"/>
        </w:rPr>
        <w:t>Списак команди за коришћење програма</w:t>
      </w:r>
      <w:bookmarkEnd w:id="8"/>
    </w:p>
    <w:p w14:paraId="5672A2E9" w14:textId="5D3958D1" w:rsidR="00682B15" w:rsidRDefault="00696AE3" w:rsidP="00164193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</w:t>
      </w:r>
      <w:r w:rsidR="00426BFB">
        <w:rPr>
          <w:lang w:val="sr-Cyrl-RS"/>
        </w:rPr>
        <w:t xml:space="preserve"> у току рада</w:t>
      </w:r>
      <w:r>
        <w:rPr>
          <w:lang w:val="sr-Cyrl-RS"/>
        </w:rPr>
        <w:t>.</w:t>
      </w:r>
    </w:p>
    <w:p w14:paraId="3073E02F" w14:textId="6C3C5117" w:rsidR="00F358FB" w:rsidRPr="00682B15" w:rsidRDefault="00682B15" w:rsidP="00682B15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90C242B" w14:textId="64A5E3DB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B232E29" w14:textId="1FAEC0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E18CDCC" w14:textId="689BC7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B3E82E7" w14:textId="6830BDB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0EC1C75" w14:textId="6D0C86B3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149864D6" w14:textId="3561171F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68C0CEA2" w14:textId="47C41CE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5B404" w14:textId="0F27DF1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7A61C79" w14:textId="0A9EFA65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FF89D28" w14:textId="4FB1BE4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0DE87B5" w14:textId="4640E962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3462C1E" w14:textId="60FFC6E8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82B1277" w14:textId="77777777" w:rsidR="00682B15" w:rsidRDefault="00682B15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9009DFC" w14:textId="0072A797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3F6B7" w14:textId="4C6CA06D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DB6090D" w14:textId="77777777" w:rsidR="00416460" w:rsidRDefault="00416460" w:rsidP="00A14BEB">
      <w:pPr>
        <w:widowControl w:val="0"/>
        <w:autoSpaceDE w:val="0"/>
        <w:autoSpaceDN w:val="0"/>
        <w:adjustRightInd w:val="0"/>
        <w:spacing w:after="120"/>
        <w:ind w:firstLine="0"/>
      </w:pPr>
    </w:p>
    <w:p w14:paraId="5B33DF43" w14:textId="77777777" w:rsidR="00D11468" w:rsidRPr="00D11468" w:rsidRDefault="00D11468" w:rsidP="002B1225">
      <w:pPr>
        <w:pStyle w:val="ListParagraph"/>
        <w:keepNext/>
        <w:pageBreakBefore/>
        <w:numPr>
          <w:ilvl w:val="0"/>
          <w:numId w:val="48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9" w:name="_Toc108559624"/>
    </w:p>
    <w:p w14:paraId="273CC4C4" w14:textId="1D6B3FDD" w:rsidR="00B12ECC" w:rsidRDefault="00914B9E" w:rsidP="00440CA1">
      <w:pPr>
        <w:pStyle w:val="Heading2"/>
        <w:numPr>
          <w:ilvl w:val="0"/>
          <w:numId w:val="49"/>
        </w:numPr>
      </w:pPr>
      <w:r w:rsidRPr="00914B9E">
        <w:t>Опис корисничког интерфејса</w:t>
      </w:r>
      <w:bookmarkEnd w:id="9"/>
    </w:p>
    <w:p w14:paraId="2CC565F4" w14:textId="12E457C9" w:rsidR="00BF5FAC" w:rsidRPr="000F7D5A" w:rsidRDefault="00364102" w:rsidP="00164193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</w:t>
      </w:r>
      <w:r w:rsidR="00FF7B18">
        <w:rPr>
          <w:lang w:val="sr-Cyrl-RS"/>
        </w:rPr>
        <w:t xml:space="preserve">, а слике 1.3 и 1.4 приказују избор термина за претрагу и резултат претраге. </w:t>
      </w:r>
      <w:r w:rsidR="00A44FF3">
        <w:rPr>
          <w:lang w:val="sr-Cyrl-RS"/>
        </w:rPr>
        <w:t xml:space="preserve">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  <w:r w:rsidR="000B4695">
        <w:rPr>
          <w:lang w:val="sr-Latn-RS"/>
        </w:rPr>
        <w:t xml:space="preserve"> </w:t>
      </w:r>
      <w:r w:rsidR="000B4695">
        <w:rPr>
          <w:lang w:val="sr-Cyrl-RS"/>
        </w:rPr>
        <w:t xml:space="preserve">Дакле у поље за унос података о називу синдиката моду се унети слова, бројеви и специјални знакови јер неки синдикати у свом називу садрже те типове података, у поља за име и презиме корисника могу се унети само слова и прво слово мора бити велико, такође за наведена поља постоји ограничење у виду дужине уписаних података у опсегу од три до тридесет карактера. У пољима за укупан износ, износ уплаћен при куповини и износ појединачних рата могуће је ушисивање искључиво бројева, избор броја рата </w:t>
      </w:r>
      <w:r w:rsidR="00BC4EDA">
        <w:rPr>
          <w:lang w:val="sr-Cyrl-RS"/>
        </w:rPr>
        <w:t>такође мора бити нумеричка вредност и ограничена је на опсег од један до дванаест. Датум прве рате мора бити уписан у одговарајућем формату што је назначено у лабели поред поља за унос податка и у поруци о грешци која се генерише у случају да корисник унесе датум у погрешном формату. Износ преосталих рата је могуће променити, али само ако се укупан износ умањен за износ уплаћен при куповини и умањен за износ уплаћен кроз претходно уплаћене рате подели на једнаке износе преосталих рата.</w:t>
      </w:r>
      <w:r w:rsidR="000F7D5A">
        <w:rPr>
          <w:lang w:val="sr-Latn-RS"/>
        </w:rPr>
        <w:t xml:space="preserve"> </w:t>
      </w:r>
      <w:r w:rsidR="000F7D5A">
        <w:rPr>
          <w:lang w:val="sr-Cyrl-RS"/>
        </w:rPr>
        <w:t xml:space="preserve">Подаци који се могу добити из базе података су сви подаци о појединачним клијентима или подаци филтрирани према изабраном критеријуму што укључује филтрирање према називу синдиката, према имену корисника и према презимену корисника. </w:t>
      </w:r>
      <w:r w:rsidR="00C214EC">
        <w:rPr>
          <w:lang w:val="sr-Cyrl-RS"/>
        </w:rPr>
        <w:t>Такође могу се добити и подаци филтрирани према датуму плаћања следеће рате и могућ је преглед свих клијената сортиран према редоследу уношења података у базу података.</w:t>
      </w:r>
    </w:p>
    <w:p w14:paraId="7704AD45" w14:textId="4CCA8F5F" w:rsidR="0030114A" w:rsidRDefault="0030114A" w:rsidP="00364102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5DB6" w14:textId="4E085C80" w:rsidR="00BF5FAC" w:rsidRDefault="0030114A" w:rsidP="00164193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9D30544" w14:textId="31D17D8E" w:rsidR="00BF5FAC" w:rsidRDefault="00BF5FAC" w:rsidP="00364102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D087570" w:rsidR="00BF5FAC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88E251A" w14:textId="703220FF" w:rsidR="00FF7B18" w:rsidRDefault="00FF7B18" w:rsidP="00364102">
      <w:pPr>
        <w:rPr>
          <w:lang w:val="sr-Cyrl-RS"/>
        </w:rPr>
      </w:pPr>
    </w:p>
    <w:p w14:paraId="4E28CC93" w14:textId="04BC4DCE" w:rsidR="00FF7B18" w:rsidRDefault="00FF7B18" w:rsidP="00364102">
      <w:pPr>
        <w:rPr>
          <w:lang w:val="sr-Cyrl-RS"/>
        </w:rPr>
      </w:pPr>
    </w:p>
    <w:p w14:paraId="47019414" w14:textId="02DC1BE4" w:rsidR="00FF7B18" w:rsidRDefault="00FF7B18" w:rsidP="00364102">
      <w:pPr>
        <w:rPr>
          <w:lang w:val="sr-Cyrl-RS"/>
        </w:rPr>
      </w:pPr>
    </w:p>
    <w:p w14:paraId="5126A92F" w14:textId="70AACB44" w:rsidR="00FF7B18" w:rsidRDefault="00FF7B18" w:rsidP="00364102">
      <w:pPr>
        <w:rPr>
          <w:lang w:val="sr-Cyrl-RS"/>
        </w:rPr>
      </w:pPr>
    </w:p>
    <w:p w14:paraId="6344E484" w14:textId="3721F634" w:rsidR="00FF7B18" w:rsidRDefault="00FF7B18" w:rsidP="00364102">
      <w:pPr>
        <w:rPr>
          <w:lang w:val="sr-Cyrl-RS"/>
        </w:rPr>
      </w:pPr>
    </w:p>
    <w:p w14:paraId="2CEEF339" w14:textId="4A668748" w:rsidR="00FF7B18" w:rsidRDefault="00FF7B18" w:rsidP="00364102">
      <w:pPr>
        <w:rPr>
          <w:lang w:val="sr-Cyrl-RS"/>
        </w:rPr>
      </w:pPr>
    </w:p>
    <w:p w14:paraId="5A60A0FB" w14:textId="6A3648A9" w:rsidR="00FF7B18" w:rsidRDefault="00FF7B18" w:rsidP="00364102">
      <w:pPr>
        <w:rPr>
          <w:lang w:val="sr-Cyrl-RS"/>
        </w:rPr>
      </w:pPr>
    </w:p>
    <w:p w14:paraId="3F8E73E1" w14:textId="3CD8F5F2" w:rsidR="00FF7B18" w:rsidRDefault="00F550BF" w:rsidP="00364102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C203EF" wp14:editId="10E1ADE5">
            <wp:extent cx="5761355" cy="2886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10E4" w14:textId="251D4205" w:rsidR="00F550BF" w:rsidRDefault="00F550BF" w:rsidP="00364102">
      <w:pPr>
        <w:rPr>
          <w:lang w:val="sr-Cyrl-RS"/>
        </w:rPr>
      </w:pPr>
      <w:r>
        <w:rPr>
          <w:lang w:val="sr-Cyrl-RS"/>
        </w:rPr>
        <w:t>Слика 1.3 Избор термина за претрагу.</w:t>
      </w:r>
    </w:p>
    <w:p w14:paraId="6E7A8F3B" w14:textId="256F21D8" w:rsidR="00F550BF" w:rsidRDefault="00F550BF" w:rsidP="00364102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F775626" wp14:editId="68587AE2">
            <wp:extent cx="5761355" cy="2886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2AF8" w14:textId="6F89E1A4" w:rsidR="00F550BF" w:rsidRPr="00F550BF" w:rsidRDefault="00F550BF" w:rsidP="00364102">
      <w:pPr>
        <w:rPr>
          <w:lang w:val="sr-Cyrl-RS"/>
        </w:rPr>
      </w:pPr>
      <w:r>
        <w:rPr>
          <w:lang w:val="sr-Cyrl-RS"/>
        </w:rPr>
        <w:t>Слика 1.4 Резултат претраге.</w:t>
      </w:r>
    </w:p>
    <w:p w14:paraId="230ECA26" w14:textId="0CC7257E" w:rsidR="00B12ECC" w:rsidRPr="00C57D07" w:rsidRDefault="004B2C3C" w:rsidP="002B1225">
      <w:pPr>
        <w:pStyle w:val="Heading1"/>
        <w:numPr>
          <w:ilvl w:val="0"/>
          <w:numId w:val="46"/>
        </w:numPr>
      </w:pPr>
      <w:bookmarkStart w:id="10" w:name="_Toc108559625"/>
      <w:r w:rsidRPr="004B2C3C">
        <w:lastRenderedPageBreak/>
        <w:t>Инсталација и дистрибуција програма</w:t>
      </w:r>
      <w:bookmarkEnd w:id="10"/>
    </w:p>
    <w:p w14:paraId="096DCD0E" w14:textId="35001DC2" w:rsidR="00B12ECC" w:rsidRPr="00BD3CB2" w:rsidRDefault="00874851" w:rsidP="0018288D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518D1EDB" w:rsidR="00B12ECC" w:rsidRPr="00FF69F2" w:rsidRDefault="002B1225" w:rsidP="002B1225">
      <w:pPr>
        <w:pStyle w:val="Heading3"/>
        <w:numPr>
          <w:ilvl w:val="0"/>
          <w:numId w:val="0"/>
        </w:numPr>
        <w:ind w:left="1224" w:hanging="504"/>
        <w:rPr>
          <w:i/>
          <w:iCs/>
        </w:rPr>
      </w:pPr>
      <w:r>
        <w:rPr>
          <w:lang w:val="sr-Cyrl-RS"/>
        </w:rPr>
        <w:t>6.1</w:t>
      </w:r>
      <w:r w:rsidR="00B12ECC">
        <w:t xml:space="preserve"> </w:t>
      </w:r>
      <w:bookmarkStart w:id="11" w:name="_Toc108559626"/>
      <w:r w:rsidR="00874851" w:rsidRPr="00FF69F2">
        <w:rPr>
          <w:i/>
          <w:iCs/>
        </w:rPr>
        <w:t>Pyinstaller</w:t>
      </w:r>
      <w:bookmarkEnd w:id="11"/>
    </w:p>
    <w:p w14:paraId="5B36932A" w14:textId="72754C1C" w:rsidR="00BD3CB2" w:rsidRPr="00B130D1" w:rsidRDefault="00BD3CB2" w:rsidP="0018288D">
      <w:pPr>
        <w:rPr>
          <w:lang w:val="sr-Cyrl-RS"/>
        </w:rPr>
      </w:pPr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  <w:r w:rsidR="00B130D1">
        <w:t xml:space="preserve"> --help </w:t>
      </w:r>
      <w:r w:rsidR="00B130D1">
        <w:rPr>
          <w:lang w:val="sr-Cyrl-RS"/>
        </w:rPr>
        <w:t xml:space="preserve">за приказ поруке за помоћ, </w:t>
      </w:r>
      <w:r w:rsidR="00B130D1">
        <w:t xml:space="preserve">--version </w:t>
      </w:r>
      <w:r w:rsidR="00B130D1">
        <w:rPr>
          <w:lang w:val="sr-Cyrl-RS"/>
        </w:rPr>
        <w:t xml:space="preserve">за приказ верзије програма и </w:t>
      </w:r>
      <w:r w:rsidR="00B130D1">
        <w:t xml:space="preserve">–distpath DIR </w:t>
      </w:r>
      <w:r w:rsidR="00B130D1">
        <w:rPr>
          <w:lang w:val="sr-Cyrl-RS"/>
        </w:rPr>
        <w:t xml:space="preserve">за избор дестинације за </w:t>
      </w:r>
      <w:r w:rsidR="00B130D1">
        <w:t xml:space="preserve">dist </w:t>
      </w:r>
      <w:r w:rsidR="00B130D1">
        <w:rPr>
          <w:lang w:val="sr-Cyrl-RS"/>
        </w:rPr>
        <w:t>директоријум</w:t>
      </w:r>
      <w:r w:rsidR="00864236">
        <w:rPr>
          <w:lang w:val="sr-Cyrl-RS"/>
        </w:rPr>
        <w:t xml:space="preserve">, </w:t>
      </w:r>
      <w:r w:rsidR="00864236">
        <w:t xml:space="preserve">--workpath </w:t>
      </w:r>
      <w:r w:rsidR="00864236">
        <w:rPr>
          <w:lang w:val="sr-Cyrl-RS"/>
        </w:rPr>
        <w:t>за дефинисање локације привремених датотека, --</w:t>
      </w:r>
      <w:r w:rsidR="00864236">
        <w:t xml:space="preserve">clean </w:t>
      </w:r>
      <w:r w:rsidR="00864236">
        <w:rPr>
          <w:lang w:val="sr-Cyrl-RS"/>
        </w:rPr>
        <w:t xml:space="preserve">за чишћење кеш меморије и брисање привремених датотека пре израде извршне датотеке, </w:t>
      </w:r>
      <w:r w:rsidR="00864236">
        <w:t xml:space="preserve">--onedir </w:t>
      </w:r>
      <w:r w:rsidR="00864236">
        <w:rPr>
          <w:lang w:val="sr-Cyrl-RS"/>
        </w:rPr>
        <w:t xml:space="preserve">за паковање свих датотека и директоријума у једну датотеку, ова опција важи и без екслпицитне активације, </w:t>
      </w:r>
      <w:r w:rsidR="00864236">
        <w:t>--name</w:t>
      </w:r>
      <w:r w:rsidR="00864236">
        <w:rPr>
          <w:lang w:val="sr-Cyrl-RS"/>
        </w:rPr>
        <w:t xml:space="preserve"> опција за давање назива апликације</w:t>
      </w:r>
      <w:r w:rsidR="006C5B80">
        <w:rPr>
          <w:lang w:val="sr-Cyrl-RS"/>
        </w:rPr>
        <w:t xml:space="preserve">, </w:t>
      </w:r>
      <w:r w:rsidR="006C5B80">
        <w:t xml:space="preserve">--console </w:t>
      </w:r>
      <w:r w:rsidR="006C5B80">
        <w:rPr>
          <w:lang w:val="sr-Cyrl-RS"/>
        </w:rPr>
        <w:t xml:space="preserve">опција која омогућава приказ конзолног прозора у току рада апликације, ова опција се искључује уколико је екстензија датотеке </w:t>
      </w:r>
      <w:r w:rsidR="006C5B80" w:rsidRPr="006C5B80">
        <w:rPr>
          <w:i/>
          <w:iCs/>
          <w:lang w:val="sr-Cyrl-RS"/>
        </w:rPr>
        <w:t>.</w:t>
      </w:r>
      <w:r w:rsidR="006C5B80" w:rsidRPr="006C5B80">
        <w:rPr>
          <w:i/>
          <w:iCs/>
        </w:rPr>
        <w:t>pyw</w:t>
      </w:r>
      <w:r w:rsidR="006C5B80">
        <w:t xml:space="preserve"> </w:t>
      </w:r>
      <w:r w:rsidR="006C5B80">
        <w:rPr>
          <w:lang w:val="sr-Cyrl-RS"/>
        </w:rPr>
        <w:t xml:space="preserve">на </w:t>
      </w:r>
      <w:r w:rsidR="006C5B80" w:rsidRPr="006C5B80">
        <w:rPr>
          <w:i/>
          <w:iCs/>
        </w:rPr>
        <w:t>windows</w:t>
      </w:r>
      <w:r w:rsidR="006C5B80">
        <w:t xml:space="preserve"> </w:t>
      </w:r>
      <w:r w:rsidR="006C5B80">
        <w:rPr>
          <w:lang w:val="sr-Cyrl-RS"/>
        </w:rPr>
        <w:t>оперативном систему</w:t>
      </w:r>
      <w:r w:rsidR="00B130D1">
        <w:rPr>
          <w:lang w:val="sr-Cyrl-RS"/>
        </w:rPr>
        <w:t>.</w:t>
      </w:r>
    </w:p>
    <w:p w14:paraId="674E7F9E" w14:textId="2FC2A1EB" w:rsidR="00B12ECC" w:rsidRPr="000D546D" w:rsidRDefault="00B12ECC" w:rsidP="002B1225">
      <w:pPr>
        <w:pStyle w:val="Heading1"/>
        <w:numPr>
          <w:ilvl w:val="0"/>
          <w:numId w:val="46"/>
        </w:numPr>
      </w:pPr>
      <w:bookmarkStart w:id="12" w:name="_Toc108559627"/>
      <w:bookmarkStart w:id="13" w:name="_Toc108559628"/>
      <w:bookmarkStart w:id="14" w:name="_Toc320534785"/>
      <w:bookmarkStart w:id="15" w:name="_Toc108559629"/>
      <w:bookmarkEnd w:id="12"/>
      <w:bookmarkEnd w:id="13"/>
      <w:r w:rsidRPr="000D546D">
        <w:lastRenderedPageBreak/>
        <w:t>ЗАКЉУЧАК</w:t>
      </w:r>
      <w:bookmarkEnd w:id="14"/>
      <w:bookmarkEnd w:id="15"/>
    </w:p>
    <w:p w14:paraId="371BCA2C" w14:textId="4D7CCCA6" w:rsidR="00B12ECC" w:rsidRDefault="00873628" w:rsidP="00841F99">
      <w:pPr>
        <w:sectPr w:rsidR="00B12ECC" w:rsidSect="002832C2">
          <w:headerReference w:type="default" r:id="rId14"/>
          <w:footerReference w:type="default" r:id="rId15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</w:t>
      </w:r>
      <w:r w:rsidR="00736E56">
        <w:rPr>
          <w:lang w:val="sr-Cyrl-RS"/>
        </w:rPr>
        <w:t>, филтрирање према различитим критеријумима</w:t>
      </w:r>
      <w:r w:rsidR="00CD43D6">
        <w:rPr>
          <w:lang w:val="sr-Cyrl-RS"/>
        </w:rPr>
        <w:t xml:space="preserve"> на пример према томе да ли је корисник исплатио све рате или филтрирање према изабраном датуму</w:t>
      </w:r>
      <w:r w:rsidR="007C79F4">
        <w:rPr>
          <w:lang w:val="sr-Cyrl-RS"/>
        </w:rPr>
        <w:t>, сортирање података по азбуци</w:t>
      </w:r>
      <w:r w:rsidR="00CD43D6">
        <w:rPr>
          <w:lang w:val="sr-Cyrl-RS"/>
        </w:rPr>
        <w:t xml:space="preserve"> или абецеди, сортирање према</w:t>
      </w:r>
      <w:r w:rsidR="007C79F4">
        <w:rPr>
          <w:lang w:val="sr-Cyrl-RS"/>
        </w:rPr>
        <w:t xml:space="preserve"> цени растући или опадајући</w:t>
      </w:r>
      <w:r w:rsidR="00CD43D6">
        <w:rPr>
          <w:lang w:val="sr-Cyrl-RS"/>
        </w:rPr>
        <w:t xml:space="preserve"> или сортирање по преосталом броју рата за плаћање</w:t>
      </w:r>
      <w:r w:rsidR="00AE2F25">
        <w:rPr>
          <w:lang w:val="sr-Cyrl-RS"/>
        </w:rPr>
        <w:t>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>италијанском</w:t>
      </w:r>
      <w:r w:rsidR="00054607">
        <w:rPr>
          <w:lang w:val="sr-Cyrl-RS"/>
        </w:rPr>
        <w:t>, шпанском, турском, руском, француском</w:t>
      </w:r>
      <w:r w:rsidR="000775DC">
        <w:rPr>
          <w:lang w:val="sr-Cyrl-RS"/>
        </w:rPr>
        <w:t xml:space="preserve">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</w:t>
      </w:r>
      <w:r w:rsidR="003304C8">
        <w:rPr>
          <w:lang w:val="sr-Cyrl-RS"/>
        </w:rPr>
        <w:t xml:space="preserve"> Употребом радног оквира </w:t>
      </w:r>
      <w:r w:rsidR="003304C8">
        <w:t xml:space="preserve">Flask </w:t>
      </w:r>
      <w:r w:rsidR="004967F6">
        <w:rPr>
          <w:lang w:val="sr-Cyrl-RS"/>
        </w:rPr>
        <w:t xml:space="preserve"> </w:t>
      </w:r>
      <w:r w:rsidR="003304C8" w:rsidRPr="00FF69F2">
        <w:rPr>
          <w:i/>
          <w:iCs/>
        </w:rPr>
        <w:t>Python</w:t>
      </w:r>
      <w:r w:rsidR="003304C8">
        <w:rPr>
          <w:lang w:val="sr-Cyrl-RS"/>
        </w:rPr>
        <w:t xml:space="preserve"> програмског језика програм за евиденцију синдикалне продаје би могао да се користи преко интернета што би омогућило истовремени рад за више корисника, али и лакше одржавање и проширење програмског кода.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</w:t>
      </w:r>
      <w:r w:rsidR="00CC7F8C">
        <w:rPr>
          <w:lang w:val="sr-Cyrl-RS"/>
        </w:rPr>
        <w:t xml:space="preserve"> писање функција, рад са различитим типовима података, рад са реалним подацима, тестирање различитих елемената програмског језика и његових библиотека и радних оквира у сврху проналажења најбољег избора за решавање програмерских задатака</w:t>
      </w:r>
      <w:r w:rsidR="00EA1D90">
        <w:rPr>
          <w:lang w:val="sr-Cyrl-RS"/>
        </w:rPr>
        <w:t xml:space="preserve">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</w:t>
      </w:r>
      <w:r w:rsidR="00CC7F8C">
        <w:rPr>
          <w:lang w:val="sr-Cyrl-RS"/>
        </w:rPr>
        <w:t xml:space="preserve"> у складу са прописаним смерницама</w:t>
      </w:r>
      <w:r w:rsidR="00B926C2">
        <w:rPr>
          <w:lang w:val="sr-Cyrl-RS"/>
        </w:rPr>
        <w:t>, што ће ми свакако бити од користи у будућности.</w:t>
      </w:r>
      <w:r w:rsidR="003414CF">
        <w:rPr>
          <w:lang w:val="sr-Cyrl-RS"/>
        </w:rPr>
        <w:t xml:space="preserve"> Радећи на пројекту  </w:t>
      </w:r>
      <w:r w:rsidR="003414CF" w:rsidRPr="00FF69F2">
        <w:rPr>
          <w:i/>
          <w:iCs/>
        </w:rPr>
        <w:t>Python</w:t>
      </w:r>
      <w:r w:rsidR="003414CF">
        <w:t xml:space="preserve"> </w:t>
      </w:r>
      <w:r w:rsidR="003414CF">
        <w:rPr>
          <w:lang w:val="sr-Cyrl-RS"/>
        </w:rPr>
        <w:t>програм за евиденцију синдикалне продаје стекао сам знање и искуство у изради различитих модуларних целина које повезане на прави начин чине једну функционалну целину односно апликацију.</w:t>
      </w:r>
    </w:p>
    <w:p w14:paraId="4027C164" w14:textId="1E69D4F5" w:rsidR="00B12ECC" w:rsidRDefault="00B12ECC" w:rsidP="00D17E4D">
      <w:pPr>
        <w:pStyle w:val="Heading1"/>
        <w:numPr>
          <w:ilvl w:val="0"/>
          <w:numId w:val="46"/>
        </w:numPr>
        <w:jc w:val="left"/>
      </w:pPr>
      <w:bookmarkStart w:id="16" w:name="_Toc108559630"/>
      <w:bookmarkStart w:id="17" w:name="_Toc108559631"/>
      <w:bookmarkStart w:id="18" w:name="_Toc320534786"/>
      <w:bookmarkStart w:id="19" w:name="_Toc108559632"/>
      <w:bookmarkEnd w:id="16"/>
      <w:bookmarkEnd w:id="17"/>
      <w:r w:rsidRPr="009E73CA">
        <w:lastRenderedPageBreak/>
        <w:t>ИНДЕКС ПОЈМОВА</w:t>
      </w:r>
      <w:bookmarkEnd w:id="18"/>
      <w:bookmarkEnd w:id="19"/>
    </w:p>
    <w:p w14:paraId="682995EF" w14:textId="1F8F3DD6" w:rsidR="00D17E4D" w:rsidRDefault="00D17E4D" w:rsidP="00D17E4D">
      <w:pPr>
        <w:pStyle w:val="ListParagraph"/>
      </w:pPr>
      <w:r>
        <w:t>A</w:t>
      </w:r>
    </w:p>
    <w:p w14:paraId="2ED41D5A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архивирање 14</w:t>
      </w:r>
    </w:p>
    <w:p w14:paraId="5543FA35" w14:textId="04E50A91" w:rsidR="00D17E4D" w:rsidRP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Б</w:t>
      </w:r>
    </w:p>
    <w:p w14:paraId="32C55E66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база података 10</w:t>
      </w:r>
    </w:p>
    <w:p w14:paraId="5F41BABE" w14:textId="7802E6A4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Д</w:t>
      </w:r>
    </w:p>
    <w:p w14:paraId="1956A5C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дистрибуција 1,13</w:t>
      </w:r>
    </w:p>
    <w:p w14:paraId="7D030F80" w14:textId="151AE920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дугмад 1,2,11</w:t>
      </w:r>
    </w:p>
    <w:p w14:paraId="446E38EE" w14:textId="34532A68" w:rsidR="00360A01" w:rsidRPr="00360A01" w:rsidRDefault="00360A01" w:rsidP="00D17E4D">
      <w:pPr>
        <w:jc w:val="left"/>
      </w:pPr>
      <w:r>
        <w:rPr>
          <w:lang w:val="sr-Cyrl-RS"/>
        </w:rPr>
        <w:t>дигитализација 2</w:t>
      </w:r>
    </w:p>
    <w:p w14:paraId="22571352" w14:textId="4F046F73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Е</w:t>
      </w:r>
    </w:p>
    <w:p w14:paraId="7285F66C" w14:textId="71000600" w:rsidR="00D17E4D" w:rsidRDefault="00D17E4D" w:rsidP="00D17E4D">
      <w:pPr>
        <w:jc w:val="left"/>
        <w:rPr>
          <w:lang w:val="sr-Cyrl-RS"/>
        </w:rPr>
      </w:pPr>
      <w:r>
        <w:t>Excel</w:t>
      </w:r>
      <w:r>
        <w:rPr>
          <w:lang w:val="sr-Cyrl-RS"/>
        </w:rPr>
        <w:t xml:space="preserve"> 1,14</w:t>
      </w:r>
    </w:p>
    <w:p w14:paraId="28F3157A" w14:textId="4F2D7C9B" w:rsidR="00360A01" w:rsidRPr="00360A01" w:rsidRDefault="00360A01" w:rsidP="00D17E4D">
      <w:pPr>
        <w:jc w:val="left"/>
        <w:rPr>
          <w:noProof/>
          <w:lang w:val="sr-Cyrl-RS"/>
        </w:rPr>
      </w:pPr>
      <w:r>
        <w:rPr>
          <w:lang w:val="sr-Cyrl-RS"/>
        </w:rPr>
        <w:t>евиденција 2</w:t>
      </w:r>
    </w:p>
    <w:p w14:paraId="783467A4" w14:textId="7CD02E9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И</w:t>
      </w:r>
    </w:p>
    <w:p w14:paraId="2294100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инсталација 1,13</w:t>
      </w:r>
    </w:p>
    <w:p w14:paraId="55671649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извршна датотека 10</w:t>
      </w:r>
    </w:p>
    <w:p w14:paraId="5998667E" w14:textId="463EB61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К</w:t>
      </w:r>
    </w:p>
    <w:p w14:paraId="4211789E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конверзија 14</w:t>
      </w:r>
    </w:p>
    <w:p w14:paraId="308A1BF0" w14:textId="77777777" w:rsidR="00605644" w:rsidRPr="0095147E" w:rsidRDefault="00605644" w:rsidP="00605644">
      <w:pPr>
        <w:jc w:val="left"/>
        <w:rPr>
          <w:lang w:val="sr-Cyrl-RS"/>
        </w:rPr>
      </w:pPr>
      <w:r>
        <w:rPr>
          <w:lang w:val="sr-Cyrl-RS"/>
        </w:rPr>
        <w:t>кориснички интерфејс 1,11</w:t>
      </w:r>
    </w:p>
    <w:p w14:paraId="6EDC8803" w14:textId="341EF0E0" w:rsidR="00D17E4D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Л</w:t>
      </w:r>
    </w:p>
    <w:p w14:paraId="0BC927D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лабела 11</w:t>
      </w:r>
    </w:p>
    <w:p w14:paraId="220B8DA7" w14:textId="491797F6" w:rsid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М</w:t>
      </w:r>
    </w:p>
    <w:p w14:paraId="5FCF542F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модуларан 13</w:t>
      </w:r>
    </w:p>
    <w:p w14:paraId="02629210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мултиплатформски 13</w:t>
      </w:r>
    </w:p>
    <w:p w14:paraId="48CE99ED" w14:textId="3182704D" w:rsidR="00605644" w:rsidRP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П</w:t>
      </w:r>
    </w:p>
    <w:p w14:paraId="6CD350FC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програмски језик 2</w:t>
      </w:r>
    </w:p>
    <w:p w14:paraId="1A5A1B64" w14:textId="77777777" w:rsidR="00605644" w:rsidRDefault="00605644" w:rsidP="0095147E">
      <w:pPr>
        <w:jc w:val="left"/>
        <w:rPr>
          <w:lang w:val="sr-Cyrl-RS"/>
        </w:rPr>
      </w:pPr>
    </w:p>
    <w:p w14:paraId="706042C6" w14:textId="77777777" w:rsidR="00605644" w:rsidRDefault="00605644" w:rsidP="0095147E">
      <w:pPr>
        <w:jc w:val="left"/>
        <w:rPr>
          <w:lang w:val="sr-Cyrl-RS"/>
        </w:rPr>
      </w:pPr>
    </w:p>
    <w:p w14:paraId="5984F6CE" w14:textId="77777777" w:rsidR="00605644" w:rsidRDefault="00605644" w:rsidP="0095147E">
      <w:pPr>
        <w:jc w:val="left"/>
        <w:rPr>
          <w:lang w:val="sr-Cyrl-RS"/>
        </w:rPr>
      </w:pPr>
    </w:p>
    <w:p w14:paraId="74E8962E" w14:textId="77777777" w:rsidR="00605644" w:rsidRDefault="00605644" w:rsidP="0095147E">
      <w:pPr>
        <w:jc w:val="left"/>
        <w:rPr>
          <w:lang w:val="sr-Cyrl-RS"/>
        </w:rPr>
      </w:pPr>
    </w:p>
    <w:p w14:paraId="4F082F10" w14:textId="77777777" w:rsidR="00605644" w:rsidRDefault="00605644" w:rsidP="0095147E">
      <w:pPr>
        <w:jc w:val="left"/>
        <w:rPr>
          <w:lang w:val="sr-Cyrl-RS"/>
        </w:rPr>
      </w:pPr>
    </w:p>
    <w:p w14:paraId="5F06A15C" w14:textId="77777777" w:rsidR="00605644" w:rsidRDefault="00605644" w:rsidP="0095147E">
      <w:pPr>
        <w:jc w:val="left"/>
        <w:rPr>
          <w:lang w:val="sr-Cyrl-RS"/>
        </w:rPr>
      </w:pPr>
    </w:p>
    <w:p w14:paraId="0B743492" w14:textId="77777777" w:rsidR="00605644" w:rsidRDefault="00605644" w:rsidP="0095147E">
      <w:pPr>
        <w:jc w:val="left"/>
        <w:rPr>
          <w:lang w:val="sr-Cyrl-RS"/>
        </w:rPr>
      </w:pPr>
    </w:p>
    <w:p w14:paraId="2E93C2C1" w14:textId="77777777" w:rsidR="00605644" w:rsidRDefault="00605644" w:rsidP="0095147E">
      <w:pPr>
        <w:jc w:val="left"/>
        <w:rPr>
          <w:lang w:val="sr-Cyrl-RS"/>
        </w:rPr>
      </w:pPr>
    </w:p>
    <w:p w14:paraId="10BFBD80" w14:textId="77777777" w:rsidR="00605644" w:rsidRDefault="00605644" w:rsidP="0095147E">
      <w:pPr>
        <w:jc w:val="left"/>
        <w:rPr>
          <w:lang w:val="sr-Cyrl-RS"/>
        </w:rPr>
      </w:pPr>
    </w:p>
    <w:p w14:paraId="69B46551" w14:textId="77777777" w:rsidR="00605644" w:rsidRDefault="00605644" w:rsidP="0095147E">
      <w:pPr>
        <w:jc w:val="left"/>
        <w:rPr>
          <w:lang w:val="sr-Cyrl-RS"/>
        </w:rPr>
      </w:pPr>
    </w:p>
    <w:p w14:paraId="34E6CA98" w14:textId="77777777" w:rsidR="00605644" w:rsidRDefault="00605644" w:rsidP="0095147E">
      <w:pPr>
        <w:jc w:val="left"/>
        <w:rPr>
          <w:lang w:val="sr-Cyrl-RS"/>
        </w:rPr>
      </w:pPr>
    </w:p>
    <w:p w14:paraId="6303AAB5" w14:textId="77777777" w:rsidR="00605644" w:rsidRDefault="00605644" w:rsidP="0095147E">
      <w:pPr>
        <w:jc w:val="left"/>
        <w:rPr>
          <w:lang w:val="sr-Cyrl-RS"/>
        </w:rPr>
      </w:pPr>
    </w:p>
    <w:p w14:paraId="30CABED7" w14:textId="77777777" w:rsidR="00605644" w:rsidRDefault="00605644" w:rsidP="0095147E">
      <w:pPr>
        <w:jc w:val="left"/>
        <w:rPr>
          <w:lang w:val="sr-Cyrl-RS"/>
        </w:rPr>
      </w:pPr>
    </w:p>
    <w:p w14:paraId="677D93C3" w14:textId="77777777" w:rsidR="00605644" w:rsidRDefault="00605644" w:rsidP="0095147E">
      <w:pPr>
        <w:jc w:val="left"/>
        <w:rPr>
          <w:lang w:val="sr-Cyrl-RS"/>
        </w:rPr>
      </w:pPr>
    </w:p>
    <w:p w14:paraId="5D714BEA" w14:textId="77777777" w:rsidR="00605644" w:rsidRDefault="00605644" w:rsidP="0095147E">
      <w:pPr>
        <w:jc w:val="left"/>
        <w:rPr>
          <w:lang w:val="sr-Cyrl-RS"/>
        </w:rPr>
      </w:pPr>
    </w:p>
    <w:p w14:paraId="11DD61E7" w14:textId="77777777" w:rsidR="00605644" w:rsidRDefault="00605644" w:rsidP="0095147E">
      <w:pPr>
        <w:jc w:val="left"/>
        <w:rPr>
          <w:lang w:val="sr-Cyrl-RS"/>
        </w:rPr>
      </w:pPr>
    </w:p>
    <w:p w14:paraId="56229CFC" w14:textId="77777777" w:rsidR="00605644" w:rsidRDefault="00605644" w:rsidP="0095147E">
      <w:pPr>
        <w:jc w:val="left"/>
        <w:rPr>
          <w:lang w:val="sr-Cyrl-RS"/>
        </w:rPr>
      </w:pPr>
    </w:p>
    <w:p w14:paraId="14CB8E1E" w14:textId="77777777" w:rsidR="00605644" w:rsidRDefault="00605644" w:rsidP="0095147E">
      <w:pPr>
        <w:jc w:val="left"/>
        <w:rPr>
          <w:lang w:val="sr-Cyrl-RS"/>
        </w:rPr>
      </w:pPr>
    </w:p>
    <w:p w14:paraId="0F17F264" w14:textId="77777777" w:rsidR="00605644" w:rsidRDefault="00605644" w:rsidP="0095147E">
      <w:pPr>
        <w:jc w:val="left"/>
        <w:rPr>
          <w:lang w:val="sr-Cyrl-RS"/>
        </w:rPr>
      </w:pPr>
    </w:p>
    <w:p w14:paraId="257D4794" w14:textId="77777777" w:rsidR="00605644" w:rsidRDefault="00605644" w:rsidP="0095147E">
      <w:pPr>
        <w:jc w:val="left"/>
        <w:rPr>
          <w:lang w:val="sr-Cyrl-RS"/>
        </w:rPr>
      </w:pPr>
    </w:p>
    <w:p w14:paraId="0E002962" w14:textId="77777777" w:rsidR="00605644" w:rsidRDefault="00605644" w:rsidP="0095147E">
      <w:pPr>
        <w:jc w:val="left"/>
        <w:rPr>
          <w:lang w:val="sr-Cyrl-RS"/>
        </w:rPr>
      </w:pPr>
    </w:p>
    <w:p w14:paraId="38AF7237" w14:textId="77777777" w:rsidR="00605644" w:rsidRDefault="00605644" w:rsidP="0095147E">
      <w:pPr>
        <w:jc w:val="left"/>
        <w:rPr>
          <w:lang w:val="sr-Cyrl-RS"/>
        </w:rPr>
      </w:pPr>
    </w:p>
    <w:p w14:paraId="26BA8E89" w14:textId="77777777" w:rsidR="00605644" w:rsidRDefault="00605644" w:rsidP="0095147E">
      <w:pPr>
        <w:jc w:val="left"/>
        <w:rPr>
          <w:lang w:val="sr-Cyrl-RS"/>
        </w:rPr>
      </w:pPr>
    </w:p>
    <w:p w14:paraId="7F2AF6A7" w14:textId="46141B10" w:rsidR="00605644" w:rsidRDefault="00605644" w:rsidP="0095147E">
      <w:pPr>
        <w:jc w:val="left"/>
        <w:rPr>
          <w:lang w:val="sr-Cyrl-RS"/>
        </w:rPr>
      </w:pPr>
    </w:p>
    <w:p w14:paraId="0C5F1F37" w14:textId="383D31C2" w:rsidR="001C7FB5" w:rsidRDefault="001C7FB5" w:rsidP="0095147E">
      <w:pPr>
        <w:jc w:val="left"/>
        <w:rPr>
          <w:lang w:val="sr-Cyrl-RS"/>
        </w:rPr>
      </w:pPr>
    </w:p>
    <w:p w14:paraId="1EAAC2D5" w14:textId="180139AD" w:rsidR="001C7FB5" w:rsidRDefault="001C7FB5" w:rsidP="0095147E">
      <w:pPr>
        <w:jc w:val="left"/>
        <w:rPr>
          <w:lang w:val="sr-Cyrl-RS"/>
        </w:rPr>
      </w:pPr>
    </w:p>
    <w:p w14:paraId="020E6297" w14:textId="7CE8EBEE" w:rsidR="001C7FB5" w:rsidRDefault="001C7FB5" w:rsidP="0095147E">
      <w:pPr>
        <w:jc w:val="left"/>
        <w:rPr>
          <w:lang w:val="sr-Cyrl-RS"/>
        </w:rPr>
      </w:pPr>
    </w:p>
    <w:p w14:paraId="124A4931" w14:textId="77777777" w:rsidR="001C7FB5" w:rsidRDefault="001C7FB5" w:rsidP="001C7FB5">
      <w:pPr>
        <w:jc w:val="left"/>
        <w:rPr>
          <w:lang w:val="sr-Cyrl-RS"/>
        </w:rPr>
      </w:pPr>
      <w:r>
        <w:rPr>
          <w:lang w:val="sr-Cyrl-RS"/>
        </w:rPr>
        <w:lastRenderedPageBreak/>
        <w:t>преносив 1,13</w:t>
      </w:r>
    </w:p>
    <w:p w14:paraId="46E69CF0" w14:textId="77777777" w:rsidR="001C7FB5" w:rsidRDefault="001C7FB5" w:rsidP="001C7FB5">
      <w:pPr>
        <w:jc w:val="left"/>
        <w:rPr>
          <w:lang w:val="sr-Cyrl-RS"/>
        </w:rPr>
      </w:pPr>
      <w:r>
        <w:rPr>
          <w:lang w:val="sr-Cyrl-RS"/>
        </w:rPr>
        <w:t>пакет 13</w:t>
      </w:r>
    </w:p>
    <w:p w14:paraId="181F8F9D" w14:textId="77777777" w:rsidR="001C7FB5" w:rsidRDefault="001C7FB5" w:rsidP="001C7FB5">
      <w:pPr>
        <w:jc w:val="left"/>
        <w:rPr>
          <w:lang w:val="sr-Cyrl-RS"/>
        </w:rPr>
      </w:pP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Latn-RS"/>
        </w:rPr>
        <w:t xml:space="preserve"> 1,3,4</w:t>
      </w:r>
      <w:r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 xml:space="preserve"> </w:t>
      </w:r>
    </w:p>
    <w:p w14:paraId="0EB008B2" w14:textId="7CC0082E" w:rsidR="001C7FB5" w:rsidRDefault="001C7FB5" w:rsidP="001C7FB5">
      <w:pPr>
        <w:jc w:val="left"/>
        <w:rPr>
          <w:lang w:val="sr-Cyrl-RS"/>
        </w:rPr>
      </w:pPr>
      <w:r w:rsidRPr="00983DA0">
        <w:rPr>
          <w:i/>
          <w:iCs/>
          <w:noProof/>
        </w:rPr>
        <w:t>Pyinstaller</w:t>
      </w:r>
      <w:r>
        <w:rPr>
          <w:i/>
          <w:iCs/>
          <w:noProof/>
        </w:rPr>
        <w:t xml:space="preserve"> </w:t>
      </w:r>
      <w:r>
        <w:rPr>
          <w:noProof/>
        </w:rPr>
        <w:t>1,3,19</w:t>
      </w:r>
    </w:p>
    <w:p w14:paraId="35A36320" w14:textId="17568D3C" w:rsidR="00605644" w:rsidRDefault="00360A01" w:rsidP="0095147E">
      <w:pPr>
        <w:jc w:val="left"/>
        <w:rPr>
          <w:lang w:val="sr-Cyrl-RS"/>
        </w:rPr>
      </w:pPr>
      <w:r>
        <w:rPr>
          <w:lang w:val="sr-Cyrl-RS"/>
        </w:rPr>
        <w:t>Р</w:t>
      </w:r>
    </w:p>
    <w:p w14:paraId="6E74FDE7" w14:textId="5D13F2C3" w:rsidR="00360A01" w:rsidRDefault="00360A01" w:rsidP="0095147E">
      <w:pPr>
        <w:jc w:val="left"/>
        <w:rPr>
          <w:lang w:val="sr-Cyrl-RS"/>
        </w:rPr>
      </w:pPr>
      <w:r>
        <w:rPr>
          <w:lang w:val="sr-Cyrl-RS"/>
        </w:rPr>
        <w:t>Рад 2,3,4,6</w:t>
      </w:r>
    </w:p>
    <w:p w14:paraId="37E8DC10" w14:textId="2E455A3B" w:rsidR="00605644" w:rsidRDefault="00605644" w:rsidP="0095147E">
      <w:pPr>
        <w:jc w:val="left"/>
        <w:rPr>
          <w:lang w:val="sr-Cyrl-RS"/>
        </w:rPr>
      </w:pPr>
      <w:r>
        <w:rPr>
          <w:lang w:val="sr-Cyrl-RS"/>
        </w:rPr>
        <w:t>С</w:t>
      </w:r>
    </w:p>
    <w:p w14:paraId="58F09958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слика 11,12</w:t>
      </w:r>
    </w:p>
    <w:p w14:paraId="19417BCF" w14:textId="0523BECD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скрипта 3,10</w:t>
      </w:r>
    </w:p>
    <w:p w14:paraId="475B673C" w14:textId="764F68A4" w:rsidR="00E518CD" w:rsidRDefault="00E518CD" w:rsidP="00605644">
      <w:pPr>
        <w:jc w:val="left"/>
        <w:rPr>
          <w:lang w:val="sr-Cyrl-RS"/>
        </w:rPr>
      </w:pPr>
      <w:r>
        <w:rPr>
          <w:lang w:val="sr-Cyrl-RS"/>
        </w:rPr>
        <w:t>сортирање 19</w:t>
      </w:r>
    </w:p>
    <w:p w14:paraId="5F6E3FAE" w14:textId="5ED1CF81" w:rsidR="00DD6CC6" w:rsidRPr="00AD543D" w:rsidRDefault="00DD6CC6" w:rsidP="00605644">
      <w:pPr>
        <w:jc w:val="left"/>
        <w:rPr>
          <w:lang w:val="sr-Cyrl-RS"/>
        </w:rPr>
      </w:pP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AD543D">
        <w:rPr>
          <w:rFonts w:ascii="Times New Roman CYR" w:hAnsi="Times New Roman CYR" w:cs="Times New Roman CYR"/>
          <w:bCs/>
          <w:i/>
          <w:iCs/>
          <w:szCs w:val="24"/>
        </w:rPr>
        <w:t xml:space="preserve"> </w:t>
      </w:r>
      <w:r w:rsidR="00AD543D">
        <w:rPr>
          <w:rFonts w:ascii="Times New Roman CYR" w:hAnsi="Times New Roman CYR" w:cs="Times New Roman CYR"/>
          <w:bCs/>
          <w:szCs w:val="24"/>
        </w:rPr>
        <w:t>1,3,4</w:t>
      </w:r>
    </w:p>
    <w:p w14:paraId="5A4D0CCA" w14:textId="2F2CFFC0" w:rsidR="00605644" w:rsidRPr="00115B57" w:rsidRDefault="00605644" w:rsidP="0095147E">
      <w:pPr>
        <w:jc w:val="left"/>
        <w:rPr>
          <w:lang w:val="sr-Cyrl-RS"/>
        </w:rPr>
      </w:pPr>
      <w:r>
        <w:rPr>
          <w:lang w:val="sr-Cyrl-RS"/>
        </w:rPr>
        <w:t>Т</w:t>
      </w:r>
    </w:p>
    <w:p w14:paraId="4AD6E4BA" w14:textId="004938B6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табела</w:t>
      </w:r>
      <w:r w:rsidR="0097771A">
        <w:rPr>
          <w:lang w:val="sr-Cyrl-RS"/>
        </w:rPr>
        <w:t xml:space="preserve"> 11</w:t>
      </w:r>
    </w:p>
    <w:p w14:paraId="1411556B" w14:textId="7CDCDE9C" w:rsidR="00DD6CC6" w:rsidRDefault="00DD6CC6" w:rsidP="0095147E">
      <w:pPr>
        <w:jc w:val="left"/>
        <w:rPr>
          <w:lang w:val="sr-Cyrl-RS"/>
        </w:rPr>
      </w:pP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AD543D">
        <w:rPr>
          <w:rFonts w:ascii="Times New Roman CYR" w:hAnsi="Times New Roman CYR" w:cs="Times New Roman CYR"/>
          <w:bCs/>
          <w:szCs w:val="24"/>
          <w:lang w:val="sr-Latn-RS"/>
        </w:rPr>
        <w:t xml:space="preserve"> 1,3,6</w:t>
      </w:r>
      <w:r w:rsidR="00AD543D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 xml:space="preserve"> </w:t>
      </w:r>
    </w:p>
    <w:p w14:paraId="6F83B83E" w14:textId="77777777" w:rsidR="00360A01" w:rsidRDefault="00360A01" w:rsidP="00360A01">
      <w:pPr>
        <w:jc w:val="left"/>
        <w:rPr>
          <w:lang w:val="sr-Cyrl-RS"/>
        </w:rPr>
      </w:pPr>
      <w:r>
        <w:rPr>
          <w:lang w:val="sr-Cyrl-RS"/>
        </w:rPr>
        <w:t>У</w:t>
      </w:r>
    </w:p>
    <w:p w14:paraId="42D138FA" w14:textId="6C7AC7C7" w:rsidR="00360A01" w:rsidRDefault="00360A01" w:rsidP="00360A01">
      <w:pPr>
        <w:jc w:val="left"/>
        <w:rPr>
          <w:lang w:val="sr-Cyrl-RS"/>
        </w:rPr>
      </w:pPr>
      <w:r>
        <w:rPr>
          <w:lang w:val="sr-Cyrl-RS"/>
        </w:rPr>
        <w:t>унапређење 14</w:t>
      </w:r>
    </w:p>
    <w:p w14:paraId="28A1C17B" w14:textId="1607A361" w:rsidR="00605644" w:rsidRDefault="00DF70CE" w:rsidP="00DF70CE">
      <w:pPr>
        <w:jc w:val="left"/>
        <w:rPr>
          <w:lang w:val="sr-Cyrl-RS"/>
        </w:rPr>
      </w:pPr>
      <w:r>
        <w:rPr>
          <w:lang w:val="sr-Cyrl-RS"/>
        </w:rPr>
        <w:t>Ф</w:t>
      </w:r>
    </w:p>
    <w:p w14:paraId="1082C594" w14:textId="4A4B57C5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форматирање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20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2B1225">
      <w:pPr>
        <w:pStyle w:val="Heading1"/>
        <w:numPr>
          <w:ilvl w:val="0"/>
          <w:numId w:val="46"/>
        </w:num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1EDED23C" w:rsidR="00B12ECC" w:rsidRDefault="002B1225" w:rsidP="002B1225">
      <w:pPr>
        <w:pStyle w:val="Heading1"/>
        <w:numPr>
          <w:ilvl w:val="0"/>
          <w:numId w:val="0"/>
        </w:numPr>
      </w:pPr>
      <w:bookmarkStart w:id="21" w:name="_Toc108559633"/>
      <w:bookmarkStart w:id="22" w:name="_Toc108559634"/>
      <w:bookmarkEnd w:id="21"/>
      <w:bookmarkEnd w:id="22"/>
      <w:r>
        <w:rPr>
          <w:lang w:val="sr-Cyrl-RS"/>
        </w:rPr>
        <w:lastRenderedPageBreak/>
        <w:t xml:space="preserve">9  </w:t>
      </w:r>
      <w:r w:rsidR="00B12ECC">
        <w:t xml:space="preserve"> </w:t>
      </w:r>
      <w:bookmarkStart w:id="23" w:name="_Toc108559635"/>
      <w:r w:rsidR="00B12ECC" w:rsidRPr="000D546D">
        <w:t>ЛИТЕРАТУРА</w:t>
      </w:r>
      <w:bookmarkEnd w:id="20"/>
      <w:bookmarkEnd w:id="23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6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7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8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9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20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21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2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18D31CA2" w14:textId="0498A1C6" w:rsidR="00B12ECC" w:rsidRDefault="00B12ECC" w:rsidP="004728AA">
      <w:pPr>
        <w:spacing w:before="0" w:line="276" w:lineRule="auto"/>
        <w:ind w:firstLine="0"/>
        <w:jc w:val="left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7D16401" w14:textId="1D62AF9A" w:rsidR="00B12ECC" w:rsidRDefault="002B1225" w:rsidP="002B1225">
      <w:pPr>
        <w:pStyle w:val="Heading1"/>
        <w:numPr>
          <w:ilvl w:val="0"/>
          <w:numId w:val="47"/>
        </w:numPr>
      </w:pPr>
      <w:bookmarkStart w:id="24" w:name="_Toc108559636"/>
      <w:bookmarkStart w:id="25" w:name="_Toc108559638"/>
      <w:bookmarkEnd w:id="24"/>
      <w:r>
        <w:rPr>
          <w:lang w:val="sr-Cyrl-RS"/>
        </w:rPr>
        <w:lastRenderedPageBreak/>
        <w:t>И</w:t>
      </w:r>
      <w:r w:rsidR="00B12ECC">
        <w:t>зјава о академскoј честитости</w:t>
      </w:r>
      <w:bookmarkEnd w:id="25"/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headerReference w:type="default" r:id="rId23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B9B7" w14:textId="77777777" w:rsidR="00820136" w:rsidRDefault="00820136" w:rsidP="00EF7704">
      <w:pPr>
        <w:spacing w:after="0"/>
      </w:pPr>
      <w:r>
        <w:separator/>
      </w:r>
    </w:p>
  </w:endnote>
  <w:endnote w:type="continuationSeparator" w:id="0">
    <w:p w14:paraId="7DB10033" w14:textId="77777777" w:rsidR="00820136" w:rsidRDefault="00820136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255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49269" w14:textId="68BA90C2" w:rsidR="0020703E" w:rsidRDefault="00207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DF96C" w14:textId="72368904" w:rsidR="00B12ECC" w:rsidRPr="004728AA" w:rsidRDefault="00B12ECC" w:rsidP="002832C2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9F3B" w14:textId="77777777" w:rsidR="00820136" w:rsidRDefault="00820136" w:rsidP="00EF7704">
      <w:pPr>
        <w:spacing w:after="0"/>
      </w:pPr>
      <w:r>
        <w:separator/>
      </w:r>
    </w:p>
  </w:footnote>
  <w:footnote w:type="continuationSeparator" w:id="0">
    <w:p w14:paraId="7969B686" w14:textId="77777777" w:rsidR="00820136" w:rsidRDefault="00820136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CB9265B"/>
    <w:multiLevelType w:val="multilevel"/>
    <w:tmpl w:val="653AE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0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1" w15:restartNumberingAfterBreak="0">
    <w:nsid w:val="36994B84"/>
    <w:multiLevelType w:val="hybridMultilevel"/>
    <w:tmpl w:val="081090A2"/>
    <w:lvl w:ilvl="0" w:tplc="D69494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3" w15:restartNumberingAfterBreak="0">
    <w:nsid w:val="39E66FC5"/>
    <w:multiLevelType w:val="multilevel"/>
    <w:tmpl w:val="DA9C13EA"/>
    <w:numStyleLink w:val="Stil1"/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404437A5"/>
    <w:multiLevelType w:val="multilevel"/>
    <w:tmpl w:val="C7D23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7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46351439"/>
    <w:multiLevelType w:val="hybridMultilevel"/>
    <w:tmpl w:val="53D80F26"/>
    <w:lvl w:ilvl="0" w:tplc="83F283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A31494"/>
    <w:multiLevelType w:val="multilevel"/>
    <w:tmpl w:val="DA9C13EA"/>
    <w:numStyleLink w:val="Stil1"/>
  </w:abstractNum>
  <w:abstractNum w:abstractNumId="32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3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4" w15:restartNumberingAfterBreak="0">
    <w:nsid w:val="5FCA14E6"/>
    <w:multiLevelType w:val="multilevel"/>
    <w:tmpl w:val="EE967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5" w15:restartNumberingAfterBreak="0">
    <w:nsid w:val="64E27A0E"/>
    <w:multiLevelType w:val="multilevel"/>
    <w:tmpl w:val="1F5E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6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7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3DF0457"/>
    <w:multiLevelType w:val="multilevel"/>
    <w:tmpl w:val="352C4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9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40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B083475"/>
    <w:multiLevelType w:val="multilevel"/>
    <w:tmpl w:val="66C63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4259A8"/>
    <w:multiLevelType w:val="multilevel"/>
    <w:tmpl w:val="1AB6322A"/>
    <w:numStyleLink w:val="Stil2"/>
  </w:abstractNum>
  <w:abstractNum w:abstractNumId="4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6"/>
  </w:num>
  <w:num w:numId="5" w16cid:durableId="1111783514">
    <w:abstractNumId w:val="17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4"/>
  </w:num>
  <w:num w:numId="9" w16cid:durableId="1469283623">
    <w:abstractNumId w:val="39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20"/>
  </w:num>
  <w:num w:numId="22" w16cid:durableId="1621649539">
    <w:abstractNumId w:val="36"/>
  </w:num>
  <w:num w:numId="23" w16cid:durableId="1411581547">
    <w:abstractNumId w:val="32"/>
  </w:num>
  <w:num w:numId="24" w16cid:durableId="1643848949">
    <w:abstractNumId w:val="22"/>
  </w:num>
  <w:num w:numId="25" w16cid:durableId="187374055">
    <w:abstractNumId w:val="40"/>
  </w:num>
  <w:num w:numId="26" w16cid:durableId="134956062">
    <w:abstractNumId w:val="14"/>
  </w:num>
  <w:num w:numId="27" w16cid:durableId="796145091">
    <w:abstractNumId w:val="19"/>
  </w:num>
  <w:num w:numId="28" w16cid:durableId="12850755">
    <w:abstractNumId w:val="23"/>
  </w:num>
  <w:num w:numId="29" w16cid:durableId="1508254630">
    <w:abstractNumId w:val="33"/>
  </w:num>
  <w:num w:numId="30" w16cid:durableId="2063167866">
    <w:abstractNumId w:val="37"/>
  </w:num>
  <w:num w:numId="31" w16cid:durableId="1884246024">
    <w:abstractNumId w:val="11"/>
  </w:num>
  <w:num w:numId="32" w16cid:durableId="550852212">
    <w:abstractNumId w:val="4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43"/>
  </w:num>
  <w:num w:numId="35" w16cid:durableId="18879861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5"/>
  </w:num>
  <w:num w:numId="37" w16cid:durableId="1084959324">
    <w:abstractNumId w:val="27"/>
  </w:num>
  <w:num w:numId="38" w16cid:durableId="1754625587">
    <w:abstractNumId w:val="31"/>
  </w:num>
  <w:num w:numId="39" w16cid:durableId="217518599">
    <w:abstractNumId w:val="30"/>
  </w:num>
  <w:num w:numId="40" w16cid:durableId="1583175625">
    <w:abstractNumId w:val="26"/>
  </w:num>
  <w:num w:numId="41" w16cid:durableId="996809121">
    <w:abstractNumId w:val="41"/>
  </w:num>
  <w:num w:numId="42" w16cid:durableId="1826780603">
    <w:abstractNumId w:val="15"/>
  </w:num>
  <w:num w:numId="43" w16cid:durableId="92827587">
    <w:abstractNumId w:val="38"/>
  </w:num>
  <w:num w:numId="44" w16cid:durableId="1716616065">
    <w:abstractNumId w:val="43"/>
    <w:lvlOverride w:ilvl="0">
      <w:startOverride w:val="10"/>
    </w:lvlOverride>
  </w:num>
  <w:num w:numId="45" w16cid:durableId="688340774">
    <w:abstractNumId w:val="43"/>
    <w:lvlOverride w:ilvl="0">
      <w:startOverride w:val="7"/>
    </w:lvlOverride>
  </w:num>
  <w:num w:numId="46" w16cid:durableId="163328899">
    <w:abstractNumId w:val="21"/>
  </w:num>
  <w:num w:numId="47" w16cid:durableId="177813018">
    <w:abstractNumId w:val="29"/>
  </w:num>
  <w:num w:numId="48" w16cid:durableId="253511680">
    <w:abstractNumId w:val="34"/>
  </w:num>
  <w:num w:numId="49" w16cid:durableId="178784850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5CE"/>
    <w:rsid w:val="00012C93"/>
    <w:rsid w:val="00014965"/>
    <w:rsid w:val="00014F63"/>
    <w:rsid w:val="0002133C"/>
    <w:rsid w:val="000219B6"/>
    <w:rsid w:val="00022C27"/>
    <w:rsid w:val="00023064"/>
    <w:rsid w:val="00024924"/>
    <w:rsid w:val="00024EE4"/>
    <w:rsid w:val="00025412"/>
    <w:rsid w:val="00025977"/>
    <w:rsid w:val="0002688E"/>
    <w:rsid w:val="000312DD"/>
    <w:rsid w:val="000316DA"/>
    <w:rsid w:val="00031DAD"/>
    <w:rsid w:val="000335DF"/>
    <w:rsid w:val="00033B22"/>
    <w:rsid w:val="00034740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4607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3C1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762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B4695"/>
    <w:rsid w:val="000C5883"/>
    <w:rsid w:val="000C6E02"/>
    <w:rsid w:val="000C79DA"/>
    <w:rsid w:val="000D0221"/>
    <w:rsid w:val="000D1593"/>
    <w:rsid w:val="000D387E"/>
    <w:rsid w:val="000D546D"/>
    <w:rsid w:val="000D62D7"/>
    <w:rsid w:val="000D68EC"/>
    <w:rsid w:val="000D7490"/>
    <w:rsid w:val="000D74F9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0F7D5A"/>
    <w:rsid w:val="001025B8"/>
    <w:rsid w:val="00102850"/>
    <w:rsid w:val="00105D9F"/>
    <w:rsid w:val="00105F9A"/>
    <w:rsid w:val="001060A0"/>
    <w:rsid w:val="001070EB"/>
    <w:rsid w:val="00110FE1"/>
    <w:rsid w:val="0011212A"/>
    <w:rsid w:val="00113A07"/>
    <w:rsid w:val="00115B57"/>
    <w:rsid w:val="001163A3"/>
    <w:rsid w:val="001178A0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193"/>
    <w:rsid w:val="001642C9"/>
    <w:rsid w:val="00164786"/>
    <w:rsid w:val="00164861"/>
    <w:rsid w:val="00164B80"/>
    <w:rsid w:val="00167622"/>
    <w:rsid w:val="00167AB2"/>
    <w:rsid w:val="001744CF"/>
    <w:rsid w:val="00177642"/>
    <w:rsid w:val="0018288D"/>
    <w:rsid w:val="00184A05"/>
    <w:rsid w:val="00185E8A"/>
    <w:rsid w:val="001864FF"/>
    <w:rsid w:val="001865BE"/>
    <w:rsid w:val="00186706"/>
    <w:rsid w:val="00186C24"/>
    <w:rsid w:val="00187A26"/>
    <w:rsid w:val="00190ADA"/>
    <w:rsid w:val="00190CA3"/>
    <w:rsid w:val="001923DB"/>
    <w:rsid w:val="00194B85"/>
    <w:rsid w:val="001951B1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4F38"/>
    <w:rsid w:val="001C7596"/>
    <w:rsid w:val="001C7D34"/>
    <w:rsid w:val="001C7EB5"/>
    <w:rsid w:val="001C7FB5"/>
    <w:rsid w:val="001D05F7"/>
    <w:rsid w:val="001D0E59"/>
    <w:rsid w:val="001D38F1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03E"/>
    <w:rsid w:val="002072D1"/>
    <w:rsid w:val="002123BE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5FB"/>
    <w:rsid w:val="002426F0"/>
    <w:rsid w:val="00242EA0"/>
    <w:rsid w:val="00246387"/>
    <w:rsid w:val="0024738D"/>
    <w:rsid w:val="00247757"/>
    <w:rsid w:val="00247CE2"/>
    <w:rsid w:val="002506A7"/>
    <w:rsid w:val="002509F5"/>
    <w:rsid w:val="0025117B"/>
    <w:rsid w:val="00251D2F"/>
    <w:rsid w:val="00252321"/>
    <w:rsid w:val="0025232E"/>
    <w:rsid w:val="00252F32"/>
    <w:rsid w:val="0025444B"/>
    <w:rsid w:val="00256110"/>
    <w:rsid w:val="002613BB"/>
    <w:rsid w:val="0026230D"/>
    <w:rsid w:val="002626AB"/>
    <w:rsid w:val="00262EB2"/>
    <w:rsid w:val="0026427F"/>
    <w:rsid w:val="002645AD"/>
    <w:rsid w:val="00265E62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225"/>
    <w:rsid w:val="002B1AE9"/>
    <w:rsid w:val="002B1FB6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AA"/>
    <w:rsid w:val="002F4FF7"/>
    <w:rsid w:val="002F5CD8"/>
    <w:rsid w:val="002F63CC"/>
    <w:rsid w:val="0030114A"/>
    <w:rsid w:val="00301B67"/>
    <w:rsid w:val="00302511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07F"/>
    <w:rsid w:val="003304C8"/>
    <w:rsid w:val="00330F88"/>
    <w:rsid w:val="003311AE"/>
    <w:rsid w:val="00333557"/>
    <w:rsid w:val="003338A8"/>
    <w:rsid w:val="00333C5D"/>
    <w:rsid w:val="00336779"/>
    <w:rsid w:val="003414CF"/>
    <w:rsid w:val="0034194E"/>
    <w:rsid w:val="00341C92"/>
    <w:rsid w:val="003427C7"/>
    <w:rsid w:val="00346C73"/>
    <w:rsid w:val="0035182D"/>
    <w:rsid w:val="00351CB4"/>
    <w:rsid w:val="00351F89"/>
    <w:rsid w:val="00356EF5"/>
    <w:rsid w:val="00360A01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777D3"/>
    <w:rsid w:val="00380A8F"/>
    <w:rsid w:val="00380AB4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5D29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415D"/>
    <w:rsid w:val="004043C0"/>
    <w:rsid w:val="0040615D"/>
    <w:rsid w:val="00410910"/>
    <w:rsid w:val="0041095C"/>
    <w:rsid w:val="00412FD0"/>
    <w:rsid w:val="004146BF"/>
    <w:rsid w:val="00416460"/>
    <w:rsid w:val="00417111"/>
    <w:rsid w:val="0042173A"/>
    <w:rsid w:val="00422183"/>
    <w:rsid w:val="004229A2"/>
    <w:rsid w:val="00422A1B"/>
    <w:rsid w:val="00425B08"/>
    <w:rsid w:val="00426BFB"/>
    <w:rsid w:val="00427484"/>
    <w:rsid w:val="00431B0A"/>
    <w:rsid w:val="00440CA1"/>
    <w:rsid w:val="00441B38"/>
    <w:rsid w:val="00441C4A"/>
    <w:rsid w:val="00444A39"/>
    <w:rsid w:val="00446AE4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28AA"/>
    <w:rsid w:val="00473D9E"/>
    <w:rsid w:val="00473DA1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358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536"/>
    <w:rsid w:val="004B57FC"/>
    <w:rsid w:val="004B76E5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1126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2C36"/>
    <w:rsid w:val="00514CBA"/>
    <w:rsid w:val="00516EA3"/>
    <w:rsid w:val="00517418"/>
    <w:rsid w:val="005216C3"/>
    <w:rsid w:val="00522C82"/>
    <w:rsid w:val="00526AAF"/>
    <w:rsid w:val="00527A85"/>
    <w:rsid w:val="00527BA0"/>
    <w:rsid w:val="0053027B"/>
    <w:rsid w:val="00530364"/>
    <w:rsid w:val="005324EC"/>
    <w:rsid w:val="00532C23"/>
    <w:rsid w:val="0053488B"/>
    <w:rsid w:val="0053525E"/>
    <w:rsid w:val="005369F9"/>
    <w:rsid w:val="00537486"/>
    <w:rsid w:val="00537571"/>
    <w:rsid w:val="00537E72"/>
    <w:rsid w:val="00537F04"/>
    <w:rsid w:val="005405EC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3C2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A56A3"/>
    <w:rsid w:val="005B312C"/>
    <w:rsid w:val="005B342C"/>
    <w:rsid w:val="005B737A"/>
    <w:rsid w:val="005B7894"/>
    <w:rsid w:val="005B7B03"/>
    <w:rsid w:val="005C3164"/>
    <w:rsid w:val="005C66F3"/>
    <w:rsid w:val="005C6F51"/>
    <w:rsid w:val="005D20D7"/>
    <w:rsid w:val="005D34B7"/>
    <w:rsid w:val="005D350E"/>
    <w:rsid w:val="005D3C48"/>
    <w:rsid w:val="005D46B3"/>
    <w:rsid w:val="005D62E5"/>
    <w:rsid w:val="005E0ADB"/>
    <w:rsid w:val="005E0E1D"/>
    <w:rsid w:val="005E14B2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44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0C6"/>
    <w:rsid w:val="0067339C"/>
    <w:rsid w:val="0067458D"/>
    <w:rsid w:val="00675B90"/>
    <w:rsid w:val="0067612F"/>
    <w:rsid w:val="006766C1"/>
    <w:rsid w:val="00680C12"/>
    <w:rsid w:val="00680E85"/>
    <w:rsid w:val="00680F1C"/>
    <w:rsid w:val="006813D1"/>
    <w:rsid w:val="00681E1D"/>
    <w:rsid w:val="00681F35"/>
    <w:rsid w:val="006822C3"/>
    <w:rsid w:val="00682B1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2B6E"/>
    <w:rsid w:val="006A3253"/>
    <w:rsid w:val="006A4207"/>
    <w:rsid w:val="006A47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6D3"/>
    <w:rsid w:val="006C272A"/>
    <w:rsid w:val="006C308D"/>
    <w:rsid w:val="006C349A"/>
    <w:rsid w:val="006C5B80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473A"/>
    <w:rsid w:val="006D54CA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0105"/>
    <w:rsid w:val="006F56F7"/>
    <w:rsid w:val="006F6E6B"/>
    <w:rsid w:val="006F72C6"/>
    <w:rsid w:val="0070078A"/>
    <w:rsid w:val="0070088F"/>
    <w:rsid w:val="00700EF6"/>
    <w:rsid w:val="00703677"/>
    <w:rsid w:val="00704735"/>
    <w:rsid w:val="007067C7"/>
    <w:rsid w:val="0070768B"/>
    <w:rsid w:val="007102CB"/>
    <w:rsid w:val="00711F70"/>
    <w:rsid w:val="00714AFB"/>
    <w:rsid w:val="00716C93"/>
    <w:rsid w:val="00716DA8"/>
    <w:rsid w:val="007201D4"/>
    <w:rsid w:val="00720B8F"/>
    <w:rsid w:val="00725501"/>
    <w:rsid w:val="0072676A"/>
    <w:rsid w:val="00727EFF"/>
    <w:rsid w:val="00732439"/>
    <w:rsid w:val="007336B8"/>
    <w:rsid w:val="007348BA"/>
    <w:rsid w:val="00736E56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2F6D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0CCD"/>
    <w:rsid w:val="00792716"/>
    <w:rsid w:val="00795297"/>
    <w:rsid w:val="007976D1"/>
    <w:rsid w:val="00797761"/>
    <w:rsid w:val="007A5B19"/>
    <w:rsid w:val="007A6565"/>
    <w:rsid w:val="007B0F10"/>
    <w:rsid w:val="007B16BE"/>
    <w:rsid w:val="007B366F"/>
    <w:rsid w:val="007B5EC4"/>
    <w:rsid w:val="007B60F3"/>
    <w:rsid w:val="007B6534"/>
    <w:rsid w:val="007C2A05"/>
    <w:rsid w:val="007C3961"/>
    <w:rsid w:val="007C508C"/>
    <w:rsid w:val="007C79F4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0136"/>
    <w:rsid w:val="00822194"/>
    <w:rsid w:val="008229BE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45F"/>
    <w:rsid w:val="00840937"/>
    <w:rsid w:val="00841F99"/>
    <w:rsid w:val="00843B07"/>
    <w:rsid w:val="00843D03"/>
    <w:rsid w:val="008455D2"/>
    <w:rsid w:val="00845891"/>
    <w:rsid w:val="0084642A"/>
    <w:rsid w:val="00846813"/>
    <w:rsid w:val="008469B3"/>
    <w:rsid w:val="00846BF3"/>
    <w:rsid w:val="008475DF"/>
    <w:rsid w:val="0084774B"/>
    <w:rsid w:val="008538F3"/>
    <w:rsid w:val="00854D4F"/>
    <w:rsid w:val="00860B2F"/>
    <w:rsid w:val="00863801"/>
    <w:rsid w:val="00864236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0ECE"/>
    <w:rsid w:val="008835F4"/>
    <w:rsid w:val="00883ED5"/>
    <w:rsid w:val="00885F35"/>
    <w:rsid w:val="00886EBD"/>
    <w:rsid w:val="0088704F"/>
    <w:rsid w:val="00887461"/>
    <w:rsid w:val="00890C85"/>
    <w:rsid w:val="00893C53"/>
    <w:rsid w:val="008944A1"/>
    <w:rsid w:val="008945BF"/>
    <w:rsid w:val="00895324"/>
    <w:rsid w:val="0089734A"/>
    <w:rsid w:val="008A14E7"/>
    <w:rsid w:val="008A1C26"/>
    <w:rsid w:val="008A748D"/>
    <w:rsid w:val="008B5391"/>
    <w:rsid w:val="008B5963"/>
    <w:rsid w:val="008C0A80"/>
    <w:rsid w:val="008C1494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A71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26763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476AE"/>
    <w:rsid w:val="00947984"/>
    <w:rsid w:val="00950A63"/>
    <w:rsid w:val="0095147E"/>
    <w:rsid w:val="00953D53"/>
    <w:rsid w:val="00954BE4"/>
    <w:rsid w:val="00957239"/>
    <w:rsid w:val="00962D2D"/>
    <w:rsid w:val="00964791"/>
    <w:rsid w:val="009652B6"/>
    <w:rsid w:val="00966615"/>
    <w:rsid w:val="009736B0"/>
    <w:rsid w:val="00973EC1"/>
    <w:rsid w:val="0097493B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3DA0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60D"/>
    <w:rsid w:val="009A4C31"/>
    <w:rsid w:val="009A5454"/>
    <w:rsid w:val="009A6DE8"/>
    <w:rsid w:val="009A6E64"/>
    <w:rsid w:val="009A77AC"/>
    <w:rsid w:val="009A7DC4"/>
    <w:rsid w:val="009B0648"/>
    <w:rsid w:val="009B0A5F"/>
    <w:rsid w:val="009B20E9"/>
    <w:rsid w:val="009B2527"/>
    <w:rsid w:val="009B26E2"/>
    <w:rsid w:val="009B2DCD"/>
    <w:rsid w:val="009B3093"/>
    <w:rsid w:val="009B6207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6E53"/>
    <w:rsid w:val="009C7263"/>
    <w:rsid w:val="009C7F87"/>
    <w:rsid w:val="009D0754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4BEB"/>
    <w:rsid w:val="00A15E1E"/>
    <w:rsid w:val="00A1667A"/>
    <w:rsid w:val="00A17396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97F"/>
    <w:rsid w:val="00A85AF4"/>
    <w:rsid w:val="00A8625B"/>
    <w:rsid w:val="00A86F56"/>
    <w:rsid w:val="00A8738E"/>
    <w:rsid w:val="00A909A6"/>
    <w:rsid w:val="00A91402"/>
    <w:rsid w:val="00A91A1F"/>
    <w:rsid w:val="00A91B56"/>
    <w:rsid w:val="00A9208C"/>
    <w:rsid w:val="00A925FC"/>
    <w:rsid w:val="00A95255"/>
    <w:rsid w:val="00A96A46"/>
    <w:rsid w:val="00A9798C"/>
    <w:rsid w:val="00A97C80"/>
    <w:rsid w:val="00A97E76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D543D"/>
    <w:rsid w:val="00AE06E8"/>
    <w:rsid w:val="00AE116B"/>
    <w:rsid w:val="00AE17B1"/>
    <w:rsid w:val="00AE1B7A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517"/>
    <w:rsid w:val="00B00834"/>
    <w:rsid w:val="00B033E0"/>
    <w:rsid w:val="00B04E03"/>
    <w:rsid w:val="00B05F0B"/>
    <w:rsid w:val="00B103F8"/>
    <w:rsid w:val="00B10837"/>
    <w:rsid w:val="00B12522"/>
    <w:rsid w:val="00B12B20"/>
    <w:rsid w:val="00B12ECC"/>
    <w:rsid w:val="00B130D1"/>
    <w:rsid w:val="00B13865"/>
    <w:rsid w:val="00B14049"/>
    <w:rsid w:val="00B162A8"/>
    <w:rsid w:val="00B163E9"/>
    <w:rsid w:val="00B16708"/>
    <w:rsid w:val="00B16D21"/>
    <w:rsid w:val="00B17529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350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3B24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55A4"/>
    <w:rsid w:val="00B86A11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4EDA"/>
    <w:rsid w:val="00BC535E"/>
    <w:rsid w:val="00BC5F98"/>
    <w:rsid w:val="00BC7A3B"/>
    <w:rsid w:val="00BC7E14"/>
    <w:rsid w:val="00BD0002"/>
    <w:rsid w:val="00BD0268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25E4"/>
    <w:rsid w:val="00C06D80"/>
    <w:rsid w:val="00C111CA"/>
    <w:rsid w:val="00C124BD"/>
    <w:rsid w:val="00C126CE"/>
    <w:rsid w:val="00C12D4E"/>
    <w:rsid w:val="00C159E0"/>
    <w:rsid w:val="00C214EC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11C7"/>
    <w:rsid w:val="00C53F1E"/>
    <w:rsid w:val="00C578B0"/>
    <w:rsid w:val="00C57D07"/>
    <w:rsid w:val="00C602B4"/>
    <w:rsid w:val="00C605EE"/>
    <w:rsid w:val="00C61C11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3810"/>
    <w:rsid w:val="00C7667E"/>
    <w:rsid w:val="00C770A9"/>
    <w:rsid w:val="00C77F4C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2088"/>
    <w:rsid w:val="00CC69F5"/>
    <w:rsid w:val="00CC79F1"/>
    <w:rsid w:val="00CC7AFD"/>
    <w:rsid w:val="00CC7F8C"/>
    <w:rsid w:val="00CD2E55"/>
    <w:rsid w:val="00CD3AB5"/>
    <w:rsid w:val="00CD43D6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0AA"/>
    <w:rsid w:val="00CF1752"/>
    <w:rsid w:val="00CF179A"/>
    <w:rsid w:val="00CF1D8A"/>
    <w:rsid w:val="00CF388D"/>
    <w:rsid w:val="00CF59F3"/>
    <w:rsid w:val="00CF5A39"/>
    <w:rsid w:val="00D02124"/>
    <w:rsid w:val="00D023A9"/>
    <w:rsid w:val="00D029F2"/>
    <w:rsid w:val="00D03D37"/>
    <w:rsid w:val="00D0515D"/>
    <w:rsid w:val="00D05583"/>
    <w:rsid w:val="00D067A2"/>
    <w:rsid w:val="00D105E4"/>
    <w:rsid w:val="00D10CEF"/>
    <w:rsid w:val="00D11256"/>
    <w:rsid w:val="00D11468"/>
    <w:rsid w:val="00D11ED5"/>
    <w:rsid w:val="00D13B5E"/>
    <w:rsid w:val="00D15065"/>
    <w:rsid w:val="00D15DBB"/>
    <w:rsid w:val="00D15F0B"/>
    <w:rsid w:val="00D1757F"/>
    <w:rsid w:val="00D1788D"/>
    <w:rsid w:val="00D17E4D"/>
    <w:rsid w:val="00D2139D"/>
    <w:rsid w:val="00D22ACC"/>
    <w:rsid w:val="00D22D6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43BE"/>
    <w:rsid w:val="00D56FDA"/>
    <w:rsid w:val="00D57659"/>
    <w:rsid w:val="00D60898"/>
    <w:rsid w:val="00D608B9"/>
    <w:rsid w:val="00D60BC7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93E07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6CC6"/>
    <w:rsid w:val="00DD7040"/>
    <w:rsid w:val="00DE0D1A"/>
    <w:rsid w:val="00DE12A3"/>
    <w:rsid w:val="00DE1416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DF70CE"/>
    <w:rsid w:val="00E00028"/>
    <w:rsid w:val="00E0365B"/>
    <w:rsid w:val="00E04997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1242"/>
    <w:rsid w:val="00E518CD"/>
    <w:rsid w:val="00E537EB"/>
    <w:rsid w:val="00E55D7B"/>
    <w:rsid w:val="00E5760E"/>
    <w:rsid w:val="00E60565"/>
    <w:rsid w:val="00E6257A"/>
    <w:rsid w:val="00E62CE0"/>
    <w:rsid w:val="00E62EE6"/>
    <w:rsid w:val="00E64370"/>
    <w:rsid w:val="00E65632"/>
    <w:rsid w:val="00E665B1"/>
    <w:rsid w:val="00E66833"/>
    <w:rsid w:val="00E71B1D"/>
    <w:rsid w:val="00E7272F"/>
    <w:rsid w:val="00E72EFD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906"/>
    <w:rsid w:val="00E97FA6"/>
    <w:rsid w:val="00EA15AD"/>
    <w:rsid w:val="00EA1916"/>
    <w:rsid w:val="00EA1D90"/>
    <w:rsid w:val="00EA1F76"/>
    <w:rsid w:val="00EA2EFE"/>
    <w:rsid w:val="00EA2F83"/>
    <w:rsid w:val="00EA40A5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D4B66"/>
    <w:rsid w:val="00EE0B8C"/>
    <w:rsid w:val="00EE0E26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090B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0BF"/>
    <w:rsid w:val="00F55193"/>
    <w:rsid w:val="00F56A81"/>
    <w:rsid w:val="00F57A67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56CC"/>
    <w:rsid w:val="00F97E1D"/>
    <w:rsid w:val="00FA0262"/>
    <w:rsid w:val="00FA3249"/>
    <w:rsid w:val="00FA4FA8"/>
    <w:rsid w:val="00FB016D"/>
    <w:rsid w:val="00FB0FEF"/>
    <w:rsid w:val="00FB30A5"/>
    <w:rsid w:val="00FB4214"/>
    <w:rsid w:val="00FB5171"/>
    <w:rsid w:val="00FB54D9"/>
    <w:rsid w:val="00FB58B3"/>
    <w:rsid w:val="00FB648A"/>
    <w:rsid w:val="00FC1CCE"/>
    <w:rsid w:val="00FC2506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473"/>
    <w:rsid w:val="00FE7689"/>
    <w:rsid w:val="00FF369F"/>
    <w:rsid w:val="00FF617C"/>
    <w:rsid w:val="00FF69F2"/>
    <w:rsid w:val="00FF6B0B"/>
    <w:rsid w:val="00FF6B9D"/>
    <w:rsid w:val="00FF71FE"/>
    <w:rsid w:val="00FF77B3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8E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hyperlink" Target="https://realpython.com/python-gui-tkin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native.com/python-sqlit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www.w3schools.com/pyth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" TargetMode="External"/><Relationship Id="rId20" Type="http://schemas.openxmlformats.org/officeDocument/2006/relationships/hyperlink" Target="https://www.tutorialspoint.com/sqlite/sqlite_python.htm%20Jul%20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s://pyinstaller.org/en/stabl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hyperlink" Target="https://www.tutorialspoint.com/python/python_gui_programming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1929</TotalTime>
  <Pages>28</Pages>
  <Words>7315</Words>
  <Characters>41697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48915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229</cp:revision>
  <dcterms:created xsi:type="dcterms:W3CDTF">2021-06-18T14:24:00Z</dcterms:created>
  <dcterms:modified xsi:type="dcterms:W3CDTF">2022-07-16T09:23:00Z</dcterms:modified>
</cp:coreProperties>
</file>