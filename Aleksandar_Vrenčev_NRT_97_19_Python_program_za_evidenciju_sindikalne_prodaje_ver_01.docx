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52E6306F" w14:textId="77777777" w:rsidR="00B12ECC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277889" w:history="1">
        <w:r w:rsidRPr="00575EDC">
          <w:rPr>
            <w:rStyle w:val="Hyperlink"/>
            <w:noProof/>
            <w:lang w:val="sr-Cyrl-CS"/>
          </w:rPr>
          <w:t>1.</w:t>
        </w:r>
        <w:r>
          <w:rPr>
            <w:rFonts w:ascii="Calibri" w:hAnsi="Calibri"/>
            <w:noProof/>
            <w:sz w:val="22"/>
          </w:rPr>
          <w:tab/>
        </w:r>
        <w:r w:rsidRPr="00575EDC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DCFD52" w14:textId="095B8B2B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0" w:history="1">
        <w:r w:rsidR="00B12ECC" w:rsidRPr="00575EDC">
          <w:rPr>
            <w:rStyle w:val="Hyperlink"/>
            <w:noProof/>
            <w:lang w:val="sr-Cyrl-CS"/>
          </w:rPr>
          <w:t>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Основни задаци завршног </w:t>
        </w:r>
        <w:r w:rsidR="00094A56" w:rsidRPr="009626FD">
          <w:rPr>
            <w:lang w:val="sr-Cyrl-CS"/>
          </w:rPr>
          <w:t>рада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FEF1B51" w14:textId="5BDC817D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1" w:history="1">
        <w:r w:rsidR="00B12ECC" w:rsidRPr="00575EDC">
          <w:rPr>
            <w:rStyle w:val="Hyperlink"/>
            <w:noProof/>
          </w:rPr>
          <w:t>2.1.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CS"/>
          </w:rPr>
          <w:t xml:space="preserve">Опис коришћених технологија: </w:t>
        </w:r>
        <w:r w:rsidR="00094A56" w:rsidRPr="00813D4A">
          <w:rPr>
            <w:i/>
            <w:iCs/>
          </w:rPr>
          <w:t>Python, Tkinter, Sqlite3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bookmarkStart w:id="0" w:name="_Hlk107659054"/>
    <w:p w14:paraId="02F7B4D1" w14:textId="5ECF92BA" w:rsidR="00B12ECC" w:rsidRDefault="007A5B19" w:rsidP="00476AA1">
      <w:pPr>
        <w:pStyle w:val="TOC3"/>
        <w:rPr>
          <w:rFonts w:ascii="Calibri" w:hAnsi="Calibri"/>
          <w:noProof/>
          <w:sz w:val="22"/>
        </w:rPr>
      </w:pPr>
      <w:r>
        <w:fldChar w:fldCharType="begin"/>
      </w:r>
      <w:r>
        <w:instrText>HYPERLINK \l "_Toc449277892"</w:instrText>
      </w:r>
      <w:r>
        <w:fldChar w:fldCharType="separate"/>
      </w:r>
      <w:r w:rsidR="00B12ECC" w:rsidRPr="00575EDC">
        <w:rPr>
          <w:rStyle w:val="Hyperlink"/>
          <w:noProof/>
        </w:rPr>
        <w:t>2.1.1.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Python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_Toc449277892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0"/>
    <w:p w14:paraId="73E066DA" w14:textId="56984A33" w:rsidR="00B12ECC" w:rsidRDefault="007A5B19" w:rsidP="00476AA1">
      <w:pPr>
        <w:pStyle w:val="TOC3"/>
        <w:rPr>
          <w:noProof/>
        </w:rPr>
      </w:pPr>
      <w:r>
        <w:fldChar w:fldCharType="begin"/>
      </w:r>
      <w:r>
        <w:instrText>HYPERLINK \l "_Toc449277893"</w:instrText>
      </w:r>
      <w:r>
        <w:fldChar w:fldCharType="separate"/>
      </w:r>
      <w:r w:rsidR="00B12ECC" w:rsidRPr="00575EDC">
        <w:rPr>
          <w:rStyle w:val="Hyperlink"/>
          <w:noProof/>
        </w:rPr>
        <w:t>2.1.2.</w:t>
      </w:r>
      <w:r w:rsidR="00B12ECC">
        <w:rPr>
          <w:rFonts w:ascii="Calibri" w:hAnsi="Calibri"/>
          <w:noProof/>
          <w:sz w:val="22"/>
        </w:rPr>
        <w:tab/>
      </w:r>
      <w:r w:rsidR="00D75CE8" w:rsidRPr="00003530">
        <w:rPr>
          <w:rFonts w:ascii="Calibri" w:hAnsi="Calibri"/>
          <w:i/>
          <w:iCs/>
          <w:noProof/>
          <w:szCs w:val="24"/>
        </w:rPr>
        <w:t>Tkinter</w:t>
      </w:r>
      <w:r w:rsidR="00B12ECC">
        <w:rPr>
          <w:noProof/>
          <w:webHidden/>
        </w:rPr>
        <w:tab/>
      </w:r>
      <w:r w:rsidR="00B12ECC">
        <w:rPr>
          <w:noProof/>
          <w:webHidden/>
        </w:rPr>
        <w:fldChar w:fldCharType="begin"/>
      </w:r>
      <w:r w:rsidR="00B12ECC">
        <w:rPr>
          <w:noProof/>
          <w:webHidden/>
        </w:rPr>
        <w:instrText xml:space="preserve"> PAGEREF _Toc449277893 \h </w:instrText>
      </w:r>
      <w:r w:rsidR="00B12ECC">
        <w:rPr>
          <w:noProof/>
          <w:webHidden/>
        </w:rPr>
      </w:r>
      <w:r w:rsidR="00B12ECC">
        <w:rPr>
          <w:noProof/>
          <w:webHidden/>
        </w:rPr>
        <w:fldChar w:fldCharType="separate"/>
      </w:r>
      <w:r w:rsidR="00B12ECC">
        <w:rPr>
          <w:noProof/>
          <w:webHidden/>
        </w:rPr>
        <w:t>1</w:t>
      </w:r>
      <w:r w:rsidR="00B12ECC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B636AA2" w14:textId="571ACC6B" w:rsidR="00476AA1" w:rsidRPr="00BB57F0" w:rsidRDefault="00000000" w:rsidP="00BB57F0">
      <w:pPr>
        <w:pStyle w:val="TOC3"/>
        <w:rPr>
          <w:rFonts w:ascii="Calibri" w:hAnsi="Calibri"/>
          <w:noProof/>
          <w:sz w:val="22"/>
        </w:rPr>
      </w:pPr>
      <w:hyperlink w:anchor="_Toc449277892" w:history="1">
        <w:r w:rsidR="00BB57F0" w:rsidRPr="00575EDC">
          <w:rPr>
            <w:rStyle w:val="Hyperlink"/>
            <w:noProof/>
          </w:rPr>
          <w:t>2.1.</w:t>
        </w:r>
        <w:r w:rsidR="00BB57F0">
          <w:rPr>
            <w:rStyle w:val="Hyperlink"/>
            <w:noProof/>
          </w:rPr>
          <w:t>3</w:t>
        </w:r>
        <w:r w:rsidR="00BB57F0" w:rsidRPr="00575EDC">
          <w:rPr>
            <w:rStyle w:val="Hyperlink"/>
            <w:noProof/>
          </w:rPr>
          <w:t>.</w:t>
        </w:r>
        <w:r w:rsidR="00BB57F0">
          <w:rPr>
            <w:rFonts w:ascii="Calibri" w:hAnsi="Calibri"/>
            <w:noProof/>
            <w:sz w:val="22"/>
          </w:rPr>
          <w:tab/>
        </w:r>
        <w:r w:rsidR="00BB57F0" w:rsidRPr="00003530">
          <w:rPr>
            <w:rFonts w:ascii="Calibri" w:hAnsi="Calibri"/>
            <w:i/>
            <w:iCs/>
            <w:noProof/>
            <w:szCs w:val="24"/>
          </w:rPr>
          <w:t>Sqlite3</w:t>
        </w:r>
        <w:r w:rsidR="00BB57F0">
          <w:rPr>
            <w:noProof/>
            <w:webHidden/>
          </w:rPr>
          <w:tab/>
        </w:r>
        <w:r w:rsidR="00BB57F0">
          <w:rPr>
            <w:noProof/>
            <w:webHidden/>
          </w:rPr>
          <w:fldChar w:fldCharType="begin"/>
        </w:r>
        <w:r w:rsidR="00BB57F0">
          <w:rPr>
            <w:noProof/>
            <w:webHidden/>
          </w:rPr>
          <w:instrText xml:space="preserve"> PAGEREF _Toc449277892 \h </w:instrText>
        </w:r>
        <w:r w:rsidR="00BB57F0">
          <w:rPr>
            <w:noProof/>
            <w:webHidden/>
          </w:rPr>
        </w:r>
        <w:r w:rsidR="00BB57F0">
          <w:rPr>
            <w:noProof/>
            <w:webHidden/>
          </w:rPr>
          <w:fldChar w:fldCharType="separate"/>
        </w:r>
        <w:r w:rsidR="00BB57F0">
          <w:rPr>
            <w:noProof/>
            <w:webHidden/>
          </w:rPr>
          <w:t>1</w:t>
        </w:r>
        <w:r w:rsidR="00BB57F0">
          <w:rPr>
            <w:noProof/>
            <w:webHidden/>
          </w:rPr>
          <w:fldChar w:fldCharType="end"/>
        </w:r>
      </w:hyperlink>
    </w:p>
    <w:p w14:paraId="02D6AA7E" w14:textId="5FD72613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4" w:history="1">
        <w:r w:rsidR="00B12ECC" w:rsidRPr="00575EDC">
          <w:rPr>
            <w:rStyle w:val="Hyperlink"/>
            <w:noProof/>
          </w:rPr>
          <w:t>2.2.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 xml:space="preserve">Имплементација </w:t>
        </w:r>
        <w:r w:rsidR="00094A56" w:rsidRPr="00813D4A">
          <w:rPr>
            <w:i/>
            <w:iCs/>
            <w:color w:val="000000" w:themeColor="text1"/>
          </w:rPr>
          <w:t>Python</w:t>
        </w:r>
        <w:r w:rsidR="00094A56" w:rsidRPr="00813D4A">
          <w:rPr>
            <w:color w:val="000000" w:themeColor="text1"/>
          </w:rPr>
          <w:t xml:space="preserve"> </w:t>
        </w:r>
        <w:r w:rsidR="00094A56" w:rsidRPr="00813D4A">
          <w:rPr>
            <w:color w:val="000000" w:themeColor="text1"/>
            <w:lang w:val="sr-Cyrl-RS"/>
          </w:rPr>
          <w:t>програм</w:t>
        </w:r>
        <w:r w:rsidR="00094A56">
          <w:rPr>
            <w:color w:val="000000" w:themeColor="text1"/>
            <w:lang w:val="sr-Cyrl-RS"/>
          </w:rPr>
          <w:t>а</w:t>
        </w:r>
        <w:r w:rsidR="00094A56" w:rsidRPr="00813D4A">
          <w:rPr>
            <w:color w:val="000000" w:themeColor="text1"/>
            <w:lang w:val="sr-Cyrl-RS"/>
          </w:rPr>
          <w:t xml:space="preserve"> за евиденцију синдикалне продаје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_Toc449277894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057608B" w14:textId="7606B98E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5" w:history="1">
        <w:r w:rsidR="00B12ECC" w:rsidRPr="00575EDC">
          <w:rPr>
            <w:rStyle w:val="Hyperlink"/>
            <w:noProof/>
          </w:rPr>
          <w:t>2.2.1.</w:t>
        </w:r>
        <w:r w:rsidR="00B12ECC">
          <w:rPr>
            <w:rFonts w:ascii="Calibri" w:hAnsi="Calibri"/>
            <w:noProof/>
            <w:sz w:val="22"/>
          </w:rPr>
          <w:tab/>
        </w:r>
        <w:r w:rsidR="00696AE3" w:rsidRPr="00696AE3">
          <w:rPr>
            <w:rFonts w:ascii="Calibri" w:hAnsi="Calibri"/>
            <w:noProof/>
            <w:szCs w:val="24"/>
            <w:lang w:val="sr-Cyrl-RS"/>
          </w:rPr>
          <w:t>Списак команди за коришћење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_Toc449277895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331F73E4" w14:textId="38A84685" w:rsidR="00B12ECC" w:rsidRDefault="00000000" w:rsidP="009A4C31">
      <w:pPr>
        <w:pStyle w:val="TOC2"/>
        <w:rPr>
          <w:rFonts w:ascii="Calibri" w:hAnsi="Calibri"/>
          <w:noProof/>
          <w:sz w:val="22"/>
        </w:rPr>
      </w:pPr>
      <w:hyperlink w:anchor="_Toc449277896" w:history="1">
        <w:r w:rsidR="00B12ECC" w:rsidRPr="00575EDC">
          <w:rPr>
            <w:rStyle w:val="Hyperlink"/>
            <w:noProof/>
          </w:rPr>
          <w:t>2.3.</w:t>
        </w:r>
        <w:r w:rsidR="00B12ECC">
          <w:rPr>
            <w:rFonts w:ascii="Calibri" w:hAnsi="Calibri"/>
            <w:noProof/>
            <w:sz w:val="22"/>
          </w:rPr>
          <w:tab/>
        </w:r>
        <w:r w:rsidR="00094A56">
          <w:rPr>
            <w:lang w:val="sr-Cyrl-RS"/>
          </w:rPr>
          <w:t>Опис корисничког интерфејса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_Toc449277896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8ADAF90" w14:textId="2D54EEA2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7" w:history="1">
        <w:r w:rsidR="00B12ECC" w:rsidRPr="00575EDC">
          <w:rPr>
            <w:rStyle w:val="Hyperlink"/>
            <w:noProof/>
            <w:lang w:val="sr-Cyrl-CS"/>
          </w:rPr>
          <w:t>3.</w:t>
        </w:r>
        <w:r w:rsidR="00B12ECC">
          <w:rPr>
            <w:rFonts w:ascii="Calibri" w:hAnsi="Calibri"/>
            <w:noProof/>
            <w:sz w:val="22"/>
          </w:rPr>
          <w:tab/>
        </w:r>
        <w:r w:rsidR="004B2C3C">
          <w:rPr>
            <w:rStyle w:val="Hyperlink"/>
            <w:noProof/>
            <w:lang w:val="sr-Cyrl-RS"/>
          </w:rPr>
          <w:t>Инсталација и дистрибуција програма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_Toc449277897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1A350AAC" w14:textId="028D63C1" w:rsidR="00B12ECC" w:rsidRDefault="00000000" w:rsidP="00476AA1">
      <w:pPr>
        <w:pStyle w:val="TOC3"/>
        <w:rPr>
          <w:rFonts w:ascii="Calibri" w:hAnsi="Calibri"/>
          <w:noProof/>
          <w:sz w:val="22"/>
        </w:rPr>
      </w:pPr>
      <w:hyperlink w:anchor="_Toc449277898" w:history="1">
        <w:r w:rsidR="00B12ECC" w:rsidRPr="00575EDC">
          <w:rPr>
            <w:rStyle w:val="Hyperlink"/>
            <w:noProof/>
          </w:rPr>
          <w:t>3.1</w:t>
        </w:r>
        <w:r w:rsidR="004B2C3C">
          <w:rPr>
            <w:rStyle w:val="Hyperlink"/>
            <w:noProof/>
          </w:rPr>
          <w:t>.</w:t>
        </w:r>
        <w:r w:rsidR="00874851">
          <w:rPr>
            <w:rStyle w:val="Hyperlink"/>
            <w:noProof/>
          </w:rPr>
          <w:t>1.</w:t>
        </w:r>
        <w:r w:rsidR="004B2C3C">
          <w:rPr>
            <w:rStyle w:val="Hyperlink"/>
            <w:noProof/>
            <w:lang w:val="sr-Cyrl-RS"/>
          </w:rPr>
          <w:t xml:space="preserve"> </w:t>
        </w:r>
        <w:r w:rsidR="004B2C3C" w:rsidRPr="00003530">
          <w:rPr>
            <w:rStyle w:val="Hyperlink"/>
            <w:i/>
            <w:iCs/>
            <w:noProof/>
            <w:u w:val="none"/>
            <w:lang w:val="sr-Latn-RS"/>
          </w:rPr>
          <w:t>Pyinstaller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_Toc449277898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7FE71669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899" w:history="1">
        <w:r w:rsidR="00B12ECC" w:rsidRPr="00575EDC">
          <w:rPr>
            <w:rStyle w:val="Hyperlink"/>
            <w:noProof/>
            <w:lang w:val="sr-Cyrl-CS"/>
          </w:rPr>
          <w:t>4.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ЗАКЉУЧАК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_Toc449277899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5F53C79C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0" w:history="1">
        <w:r w:rsidR="00B12ECC" w:rsidRPr="00575EDC">
          <w:rPr>
            <w:rStyle w:val="Hyperlink"/>
            <w:noProof/>
            <w:lang w:val="sr-Cyrl-CS"/>
          </w:rPr>
          <w:t>5.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ИНДЕКС ПОЈМОВА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_Toc449277900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C1D831D" w14:textId="77777777" w:rsidR="00B12ECC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noProof/>
          <w:sz w:val="22"/>
        </w:rPr>
      </w:pPr>
      <w:hyperlink w:anchor="_Toc449277901" w:history="1">
        <w:r w:rsidR="00B12ECC" w:rsidRPr="00575EDC">
          <w:rPr>
            <w:rStyle w:val="Hyperlink"/>
            <w:noProof/>
            <w:lang w:val="sr-Cyrl-CS"/>
          </w:rPr>
          <w:t>6.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ЛИТЕРАТУРА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_Toc449277901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33BC867" w14:textId="77777777" w:rsidR="00B12ECC" w:rsidRDefault="00000000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 w:rsidRPr="00575EDC">
          <w:rPr>
            <w:rStyle w:val="Hyperlink"/>
            <w:noProof/>
            <w:lang w:val="sr-Cyrl-CS"/>
          </w:rPr>
          <w:t>7.</w:t>
        </w:r>
        <w:r w:rsidR="00B12ECC">
          <w:rPr>
            <w:rFonts w:ascii="Calibri" w:hAnsi="Calibri"/>
            <w:noProof/>
            <w:sz w:val="22"/>
          </w:rPr>
          <w:tab/>
        </w:r>
        <w:r w:rsidR="00B12ECC" w:rsidRPr="00575EDC">
          <w:rPr>
            <w:rStyle w:val="Hyperlink"/>
            <w:noProof/>
          </w:rPr>
          <w:t>ПРИЛОЗИ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2783DB3B" w14:textId="77777777" w:rsidR="00B12ECC" w:rsidRDefault="00000000" w:rsidP="00B36979">
      <w:pPr>
        <w:pStyle w:val="TOC1"/>
        <w:tabs>
          <w:tab w:val="left" w:pos="1320"/>
          <w:tab w:val="right" w:pos="9017"/>
        </w:tabs>
      </w:pPr>
      <w:hyperlink w:anchor="_Toc449277902" w:history="1">
        <w:r w:rsidR="00B12ECC">
          <w:rPr>
            <w:rStyle w:val="Hyperlink"/>
            <w:noProof/>
          </w:rPr>
          <w:t>8</w:t>
        </w:r>
        <w:r w:rsidR="00B12ECC" w:rsidRPr="00575EDC">
          <w:rPr>
            <w:rStyle w:val="Hyperlink"/>
            <w:noProof/>
            <w:lang w:val="sr-Cyrl-CS"/>
          </w:rPr>
          <w:t>.</w:t>
        </w:r>
        <w:r w:rsidR="00B12ECC">
          <w:rPr>
            <w:rFonts w:ascii="Calibri" w:hAnsi="Calibri"/>
            <w:noProof/>
            <w:sz w:val="22"/>
          </w:rPr>
          <w:tab/>
        </w:r>
        <w:r w:rsidR="00B12ECC">
          <w:rPr>
            <w:rStyle w:val="Hyperlink"/>
            <w:noProof/>
          </w:rPr>
          <w:t>ИЗЈАВА О АКАДЕМСКОЈ ЧЕСТИТОСТИ</w:t>
        </w:r>
        <w:r w:rsidR="00B12ECC">
          <w:rPr>
            <w:noProof/>
            <w:webHidden/>
          </w:rPr>
          <w:tab/>
        </w:r>
        <w:r w:rsidR="00B12ECC">
          <w:rPr>
            <w:noProof/>
            <w:webHidden/>
          </w:rPr>
          <w:fldChar w:fldCharType="begin"/>
        </w:r>
        <w:r w:rsidR="00B12ECC">
          <w:rPr>
            <w:noProof/>
            <w:webHidden/>
          </w:rPr>
          <w:instrText xml:space="preserve"> PAGEREF _Toc449277902 \h </w:instrText>
        </w:r>
        <w:r w:rsidR="00B12ECC">
          <w:rPr>
            <w:noProof/>
            <w:webHidden/>
          </w:rPr>
        </w:r>
        <w:r w:rsidR="00B12ECC">
          <w:rPr>
            <w:noProof/>
            <w:webHidden/>
          </w:rPr>
          <w:fldChar w:fldCharType="separate"/>
        </w:r>
        <w:r w:rsidR="00B12ECC">
          <w:rPr>
            <w:noProof/>
            <w:webHidden/>
          </w:rPr>
          <w:t>1</w:t>
        </w:r>
        <w:r w:rsidR="00B12ECC">
          <w:rPr>
            <w:noProof/>
            <w:webHidden/>
          </w:rPr>
          <w:fldChar w:fldCharType="end"/>
        </w:r>
      </w:hyperlink>
    </w:p>
    <w:p w14:paraId="087E28AD" w14:textId="77777777" w:rsidR="00B12ECC" w:rsidRPr="00B36979" w:rsidRDefault="00B12ECC" w:rsidP="00B36979">
      <w:r>
        <w:t xml:space="preserve"> </w:t>
      </w:r>
    </w:p>
    <w:p w14:paraId="6AEB2ED7" w14:textId="77777777" w:rsidR="00B12ECC" w:rsidRDefault="00B12ECC">
      <w:r>
        <w:fldChar w:fldCharType="end"/>
      </w:r>
    </w:p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bookmarkStart w:id="1" w:name="_Toc449277889"/>
      <w:r>
        <w:lastRenderedPageBreak/>
        <w:t xml:space="preserve"> </w:t>
      </w:r>
      <w:r w:rsidRPr="00C57D07">
        <w:t>УВОД</w:t>
      </w:r>
      <w:bookmarkEnd w:id="1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2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p w14:paraId="24244AE9" w14:textId="208ECF19" w:rsidR="00B12ECC" w:rsidRPr="00C57D07" w:rsidRDefault="00B12ECC" w:rsidP="00C57D07">
      <w:pPr>
        <w:pStyle w:val="Heading1"/>
      </w:pPr>
      <w:bookmarkStart w:id="3" w:name="_Toc449277890"/>
      <w:bookmarkEnd w:id="2"/>
      <w:r>
        <w:lastRenderedPageBreak/>
        <w:t xml:space="preserve"> </w:t>
      </w:r>
      <w:bookmarkEnd w:id="3"/>
      <w:r w:rsidR="00914B9E" w:rsidRPr="00914B9E">
        <w:t>Основни задаци завршног рада</w:t>
      </w:r>
    </w:p>
    <w:p w14:paraId="1F5A8D29" w14:textId="6405307C" w:rsidR="00B12ECC" w:rsidRPr="00D75CE8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</w:p>
    <w:p w14:paraId="6FE6206E" w14:textId="44656164" w:rsidR="00B12ECC" w:rsidRPr="00C57D07" w:rsidRDefault="00B12ECC" w:rsidP="00C57D07">
      <w:pPr>
        <w:pStyle w:val="Heading2"/>
      </w:pPr>
      <w:bookmarkStart w:id="4" w:name="_Toc449277891"/>
      <w:r>
        <w:t xml:space="preserve"> </w:t>
      </w:r>
      <w:bookmarkEnd w:id="4"/>
      <w:r w:rsidR="00914B9E" w:rsidRPr="00914B9E">
        <w:t>Опис коришћених технологија: Python, Tkinter, Sqlite3</w:t>
      </w:r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4CA0709B" w:rsidR="00B12ECC" w:rsidRPr="00003530" w:rsidRDefault="00B12ECC" w:rsidP="003170D4">
      <w:pPr>
        <w:pStyle w:val="Heading3"/>
        <w:rPr>
          <w:i/>
          <w:iCs/>
        </w:rPr>
      </w:pPr>
      <w:bookmarkStart w:id="5" w:name="_Toc449277892"/>
      <w:r>
        <w:t xml:space="preserve"> </w:t>
      </w:r>
      <w:bookmarkEnd w:id="5"/>
      <w:r w:rsidR="00914B9E" w:rsidRPr="00003530">
        <w:rPr>
          <w:i/>
          <w:iCs/>
        </w:rPr>
        <w:t>Python</w:t>
      </w:r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31067BF9" w:rsidR="00476AA1" w:rsidRPr="00003530" w:rsidRDefault="00476AA1" w:rsidP="00476AA1">
      <w:pPr>
        <w:pStyle w:val="Heading3"/>
        <w:rPr>
          <w:i/>
          <w:iCs/>
        </w:rPr>
      </w:pPr>
      <w:bookmarkStart w:id="6" w:name="_Toc449277893"/>
      <w:r w:rsidRPr="00003530">
        <w:rPr>
          <w:i/>
          <w:iCs/>
        </w:rPr>
        <w:t>Tkinter</w:t>
      </w:r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049D0915" w:rsidR="00B5307E" w:rsidRPr="00003530" w:rsidRDefault="00476AA1" w:rsidP="00476AA1">
      <w:pPr>
        <w:pStyle w:val="Heading3"/>
        <w:rPr>
          <w:i/>
          <w:iCs/>
        </w:rPr>
      </w:pPr>
      <w:r w:rsidRPr="00003530">
        <w:rPr>
          <w:i/>
          <w:iCs/>
        </w:rPr>
        <w:t>Sqlite3</w:t>
      </w:r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7A228767" w14:textId="66D4FF62" w:rsidR="00010FC1" w:rsidRDefault="00010FC1" w:rsidP="00D35282">
      <w:pPr>
        <w:ind w:firstLine="0"/>
        <w:rPr>
          <w:lang w:val="sr-Cyrl-RS"/>
        </w:rPr>
      </w:pPr>
    </w:p>
    <w:p w14:paraId="145645C5" w14:textId="77777777" w:rsidR="00010FC1" w:rsidRPr="009A6E64" w:rsidRDefault="00010FC1" w:rsidP="00552244">
      <w:pPr>
        <w:rPr>
          <w:lang w:val="sr-Cyrl-RS"/>
        </w:rPr>
      </w:pPr>
    </w:p>
    <w:bookmarkEnd w:id="6"/>
    <w:p w14:paraId="334A6618" w14:textId="7998941B" w:rsidR="00B12ECC" w:rsidRPr="00C57D07" w:rsidRDefault="00914B9E" w:rsidP="00C57D07">
      <w:pPr>
        <w:pStyle w:val="Heading2"/>
      </w:pPr>
      <w:r w:rsidRPr="00914B9E">
        <w:t>Имплементација Python програма за евиденцију синдикалне продаје</w:t>
      </w:r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02BD962F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import sqlite3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#function for updating values in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07E4579F" w14:textId="40154B65" w:rsidR="00FD7572" w:rsidRPr="00AC59B5" w:rsidRDefault="00AC59B5" w:rsidP="00AC59B5">
      <w:pPr>
        <w:pStyle w:val="a"/>
        <w:jc w:val="both"/>
        <w:rPr>
          <w:i w:val="0"/>
          <w:iCs/>
          <w:sz w:val="20"/>
          <w:szCs w:val="20"/>
          <w:lang w:val="sr-Cyrl-RS"/>
        </w:rPr>
      </w:pPr>
      <w:r w:rsidRPr="00AC59B5">
        <w:rPr>
          <w:i w:val="0"/>
          <w:iCs/>
          <w:sz w:val="20"/>
          <w:szCs w:val="20"/>
          <w:lang w:val="sr-Cyrl-RS"/>
        </w:rPr>
        <w:t>Скрипта за иницилализацију базе података.</w:t>
      </w:r>
    </w:p>
    <w:p w14:paraId="1B3E233A" w14:textId="77777777" w:rsidR="00CF179A" w:rsidRPr="00AB390D" w:rsidRDefault="00CF179A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7DB0423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2DD5C6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56D63A82" w14:textId="3E3743DB" w:rsidR="001D0E5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69330A43" w14:textId="77777777" w:rsidR="00F85A2F" w:rsidRPr="00AC59B5" w:rsidRDefault="00F85A2F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8F61D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re_broj_rata_entry = re.match("^(1[0-2]|[1-9])$", broj_rata_entry.get())</w:t>
      </w:r>
    </w:p>
    <w:p w14:paraId="5EA891E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67BAEFC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05AF0C00" w:rsidR="001D0E59" w:rsidRPr="009B20E9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F85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24766656" w:rsidR="001D0E59" w:rsidRPr="00F4301E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5DD691B1" w:rsidR="001D0E59" w:rsidRPr="00566173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ADA5486" w14:textId="41B3AE74" w:rsidR="001D0E59" w:rsidRPr="00AC59B5" w:rsidRDefault="001D0E59" w:rsidP="00B140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 w:rsidR="00B14049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24E98C8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761297F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425C153A" w14:textId="01B39072" w:rsidR="001D0E59" w:rsidRPr="00AC59B5" w:rsidRDefault="001D0E59" w:rsidP="009815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</w:t>
      </w:r>
      <w:r w:rsidR="009815AD" w:rsidRPr="00AC59B5">
        <w:rPr>
          <w:rFonts w:ascii="Consolas" w:hAnsi="Consolas"/>
          <w:sz w:val="20"/>
          <w:szCs w:val="20"/>
          <w:lang w:val="sr-Cyrl-RS"/>
        </w:rPr>
        <w:t>#</w:t>
      </w:r>
      <w:r w:rsidR="009815AD"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61A724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63CB2702" w14:textId="51924BFC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7479DA49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A4552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0960B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E4D7380" w14:textId="7B6A6D63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C54CF1D" w14:textId="196BD734" w:rsidR="001D0E59" w:rsidRPr="005530CA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4B1303D4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3386B748" w14:textId="6C42F812" w:rsidR="001D0E59" w:rsidRPr="00AC59B5" w:rsidRDefault="00012C93" w:rsidP="00012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</w:t>
      </w:r>
      <w:r w:rsidRPr="00AC59B5">
        <w:rPr>
          <w:rFonts w:ascii="Consolas" w:hAnsi="Consolas"/>
          <w:sz w:val="20"/>
          <w:szCs w:val="20"/>
          <w:lang w:val="sr-Cyrl-RS"/>
        </w:rPr>
        <w:t>#</w:t>
      </w:r>
      <w:r>
        <w:rPr>
          <w:rFonts w:ascii="Consolas" w:hAnsi="Consolas"/>
          <w:sz w:val="20"/>
          <w:szCs w:val="20"/>
          <w:lang w:val="sr-Cyrl-RS"/>
        </w:rPr>
        <w:t xml:space="preserve"> # # # # # # </w:t>
      </w:r>
    </w:p>
    <w:p w14:paraId="523201C6" w14:textId="50D3EEE6" w:rsidR="001D0E59" w:rsidRPr="00762570" w:rsidRDefault="001D0E59" w:rsidP="00762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</w:p>
    <w:p w14:paraId="637AE0B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2D499B9" w14:textId="3232B5D5" w:rsidR="001D0E59" w:rsidRPr="00834BAB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DF32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FF61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32A7F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Number of rates</w:t>
      </w:r>
    </w:p>
    <w:p w14:paraId="205DB9F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717182FE" w:rsidR="001D0E59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# Button for adding data to database #</w:t>
      </w:r>
    </w:p>
    <w:p w14:paraId="766D552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</w:p>
    <w:p w14:paraId="470A6C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</w:p>
    <w:p w14:paraId="2511D735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</w:p>
    <w:p w14:paraId="5C56D7A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065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F61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4512FB8A" w14:textId="4149752E" w:rsidR="001D0E59" w:rsidRDefault="00F85A2F" w:rsidP="00F85A2F">
      <w:pPr>
        <w:ind w:firstLine="0"/>
        <w:rPr>
          <w:sz w:val="20"/>
          <w:szCs w:val="20"/>
          <w:lang w:val="sr-Cyrl-RS"/>
        </w:rPr>
      </w:pPr>
      <w:r w:rsidRPr="00F85A2F">
        <w:rPr>
          <w:sz w:val="20"/>
          <w:szCs w:val="20"/>
          <w:lang w:val="sr-Cyrl-RS"/>
        </w:rPr>
        <w:t>Скрипта која садржи програмску логику.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632296C2" w14:textId="28115B96" w:rsidR="00B12ECC" w:rsidRDefault="00010FC1" w:rsidP="00147B78">
      <w:pPr>
        <w:rPr>
          <w:lang w:val="sr-Cyrl-RS"/>
        </w:rPr>
      </w:pPr>
      <w:r>
        <w:rPr>
          <w:lang w:val="sr-Cyrl-RS"/>
        </w:rPr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CF35864" w14:textId="5E92D86E" w:rsidR="00F85A2F" w:rsidRDefault="00F85A2F" w:rsidP="00147B78">
      <w:pPr>
        <w:rPr>
          <w:lang w:val="sr-Cyrl-RS"/>
        </w:rPr>
      </w:pPr>
    </w:p>
    <w:p w14:paraId="4285E793" w14:textId="56152E5B" w:rsidR="00F85A2F" w:rsidRDefault="00F85A2F" w:rsidP="00147B78">
      <w:pPr>
        <w:rPr>
          <w:lang w:val="sr-Cyrl-RS"/>
        </w:rPr>
      </w:pP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51B5A09E" w:rsidR="00B12ECC" w:rsidRPr="00840937" w:rsidRDefault="00B12ECC" w:rsidP="00490E84">
      <w:pPr>
        <w:pStyle w:val="Heading3"/>
      </w:pPr>
      <w:bookmarkStart w:id="7" w:name="_Toc449277895"/>
      <w:r>
        <w:lastRenderedPageBreak/>
        <w:t xml:space="preserve"> </w:t>
      </w:r>
      <w:bookmarkEnd w:id="7"/>
      <w:r w:rsidR="00696AE3">
        <w:rPr>
          <w:lang w:val="sr-Cyrl-RS"/>
        </w:rPr>
        <w:t>Списак команди за коришћење програма</w:t>
      </w:r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77777777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73CC4C4" w14:textId="7C4BD134" w:rsidR="00B12ECC" w:rsidRDefault="00914B9E" w:rsidP="00C57D07">
      <w:pPr>
        <w:pStyle w:val="Heading2"/>
      </w:pPr>
      <w:r w:rsidRPr="00914B9E">
        <w:t>Опис корисничког интерфејса</w:t>
      </w:r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70595AD" w:rsidR="00B12ECC" w:rsidRPr="00C57D07" w:rsidRDefault="004B2C3C" w:rsidP="00457918">
      <w:pPr>
        <w:pStyle w:val="Heading1"/>
      </w:pPr>
      <w:r w:rsidRPr="004B2C3C">
        <w:lastRenderedPageBreak/>
        <w:t>Инсталација и дистрибуција програма</w:t>
      </w:r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6BA95BE0" w:rsidR="00B12ECC" w:rsidRPr="00FF69F2" w:rsidRDefault="00B12ECC" w:rsidP="00490E84">
      <w:pPr>
        <w:pStyle w:val="Heading3"/>
        <w:rPr>
          <w:i/>
          <w:iCs/>
        </w:rPr>
      </w:pPr>
      <w:bookmarkStart w:id="8" w:name="_Toc449277898"/>
      <w:r>
        <w:t xml:space="preserve"> </w:t>
      </w:r>
      <w:bookmarkEnd w:id="8"/>
      <w:r w:rsidR="00874851" w:rsidRPr="00FF69F2">
        <w:rPr>
          <w:i/>
          <w:iCs/>
        </w:rPr>
        <w:t>Pyinstaller</w:t>
      </w:r>
    </w:p>
    <w:p w14:paraId="5B36932A" w14:textId="06A0A776" w:rsidR="00BD3CB2" w:rsidRPr="004F4E6E" w:rsidRDefault="00BD3CB2" w:rsidP="00BD3CB2"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</w:p>
    <w:p w14:paraId="674E7F9E" w14:textId="60825CD0" w:rsidR="00B12ECC" w:rsidRPr="000D546D" w:rsidRDefault="00B12ECC" w:rsidP="00C57D07">
      <w:pPr>
        <w:pStyle w:val="Heading1"/>
      </w:pPr>
      <w:bookmarkStart w:id="9" w:name="_Toc320534785"/>
      <w:bookmarkStart w:id="10" w:name="_Toc449277899"/>
      <w:r w:rsidRPr="000D546D">
        <w:lastRenderedPageBreak/>
        <w:t>ЗАКЉУЧАК</w:t>
      </w:r>
      <w:bookmarkEnd w:id="9"/>
      <w:bookmarkEnd w:id="10"/>
    </w:p>
    <w:p w14:paraId="4982BFE4" w14:textId="48F672A5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 xml:space="preserve">италијанском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4027C164" w14:textId="124EA610" w:rsidR="00B12ECC" w:rsidRDefault="00B12ECC" w:rsidP="0095147E">
      <w:pPr>
        <w:pStyle w:val="Heading1"/>
        <w:jc w:val="left"/>
      </w:pPr>
      <w:bookmarkStart w:id="11" w:name="_Toc320534786"/>
      <w:bookmarkStart w:id="12" w:name="_Toc449277900"/>
      <w:r w:rsidRPr="009E73CA">
        <w:lastRenderedPageBreak/>
        <w:t>ИНДЕКС ПОЈМОВА</w:t>
      </w:r>
      <w:bookmarkEnd w:id="11"/>
      <w:bookmarkEnd w:id="12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13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C57D07">
      <w:pPr>
        <w:pStyle w:val="Heading1"/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77777777" w:rsidR="00B12ECC" w:rsidRDefault="00B12ECC" w:rsidP="00C57D07">
      <w:pPr>
        <w:pStyle w:val="Heading1"/>
      </w:pPr>
      <w:bookmarkStart w:id="14" w:name="_Toc449277901"/>
      <w:r>
        <w:lastRenderedPageBreak/>
        <w:t xml:space="preserve"> </w:t>
      </w:r>
      <w:r w:rsidRPr="000D546D">
        <w:t>ЛИТЕРАТУРА</w:t>
      </w:r>
      <w:bookmarkEnd w:id="13"/>
      <w:bookmarkEnd w:id="14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026C8912" w14:textId="77777777" w:rsidR="00B12ECC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br w:type="page"/>
      </w:r>
    </w:p>
    <w:p w14:paraId="18D31CA2" w14:textId="77777777" w:rsidR="00B12ECC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75FE22F4" w14:textId="77777777" w:rsidR="00B12ECC" w:rsidRDefault="00B12ECC" w:rsidP="00C57D07">
      <w:pPr>
        <w:pStyle w:val="Heading1"/>
      </w:pPr>
      <w:bookmarkStart w:id="15" w:name="_Toc449277902"/>
      <w:r>
        <w:lastRenderedPageBreak/>
        <w:t xml:space="preserve"> </w:t>
      </w:r>
      <w:r w:rsidRPr="005B312C">
        <w:t>Прилози</w:t>
      </w:r>
      <w:bookmarkEnd w:id="15"/>
    </w:p>
    <w:p w14:paraId="0EBFA69E" w14:textId="7680702E" w:rsidR="003F4A00" w:rsidRPr="002C1FD4" w:rsidRDefault="002C1FD4" w:rsidP="00901BDB">
      <w:pPr>
        <w:rPr>
          <w:lang w:val="sr-Cyrl-RS"/>
        </w:rPr>
      </w:pPr>
      <w:r>
        <w:rPr>
          <w:lang w:val="sr-Cyrl-RS"/>
        </w:rPr>
        <w:t xml:space="preserve">Напоменуо бих то да је у процесу </w:t>
      </w:r>
      <w:r w:rsidR="0088704F">
        <w:rPr>
          <w:lang w:val="sr-Cyrl-RS"/>
        </w:rPr>
        <w:t xml:space="preserve"> </w:t>
      </w:r>
      <w:r>
        <w:rPr>
          <w:lang w:val="sr-Cyrl-RS"/>
        </w:rPr>
        <w:t xml:space="preserve">израде софтвера веома важно имати у виду за кога пишете софтвер. Наиме постоји велика разлика у пројектовању и имплементацији у случајевима када су </w:t>
      </w:r>
      <w:r w:rsidR="004C10E7">
        <w:rPr>
          <w:lang w:val="sr-Cyrl-RS"/>
        </w:rPr>
        <w:t>крајњи корисници људи запослени у некој фирми или када су у питању корисници који имају на располагању велики избор различитог софтвера и могућност избора у том погледу. У најбољем случају ваш софтвер улази у употребу без проблема и постаје важан део радног процеса, међутим у случају да постоје проблеми у коришћењу софтвера</w:t>
      </w:r>
      <w:r w:rsidR="005D34B7">
        <w:rPr>
          <w:lang w:val="sr-Cyrl-RS"/>
        </w:rPr>
        <w:t xml:space="preserve"> и радници не могу да се снађу и немају могућност замене софтвера, посао стаје или се успорава и послодавац губи новац. У том смислу веома је важно стриктно дефинисати и чврсто се држати свих задатака које програм може и које не може да изврши. То би требало континуирано понављати </w:t>
      </w:r>
      <w:r w:rsidR="00237ADF">
        <w:rPr>
          <w:lang w:val="sr-Cyrl-RS"/>
        </w:rPr>
        <w:t>у току пројектовања и израде софтвера, а пожељно</w:t>
      </w:r>
      <w:r w:rsidR="00982772">
        <w:rPr>
          <w:lang w:val="sr-Cyrl-RS"/>
        </w:rPr>
        <w:t xml:space="preserve"> је</w:t>
      </w:r>
      <w:r w:rsidR="00237ADF">
        <w:rPr>
          <w:lang w:val="sr-Cyrl-RS"/>
        </w:rPr>
        <w:t xml:space="preserve"> и повремено тестирање да би се што раније открили могући пропусти или неслагања између жељеног и постигнутог.</w:t>
      </w:r>
      <w:r w:rsidR="003F4A00">
        <w:rPr>
          <w:lang w:val="sr-Cyrl-RS"/>
        </w:rPr>
        <w:t xml:space="preserve"> </w:t>
      </w:r>
      <w:r w:rsidR="00EC1F70">
        <w:rPr>
          <w:lang w:val="sr-Cyrl-RS"/>
        </w:rPr>
        <w:t xml:space="preserve">Такође употребу осетљивих података и података о личности </w:t>
      </w:r>
      <w:r w:rsidR="005527A4">
        <w:rPr>
          <w:lang w:val="sr-Cyrl-RS"/>
        </w:rPr>
        <w:t>треба свести на</w:t>
      </w:r>
      <w:r w:rsidR="003F4A00">
        <w:rPr>
          <w:lang w:val="sr-Cyrl-RS"/>
        </w:rPr>
        <w:t xml:space="preserve"> апсолутни минимум и треба их на што бољи начин заштитити и обезбедити. У том смислу треба нагласити важност обуке и едукације крајњих корисника</w:t>
      </w:r>
      <w:r w:rsidR="00B55303">
        <w:rPr>
          <w:lang w:val="sr-Cyrl-RS"/>
        </w:rPr>
        <w:t xml:space="preserve"> у сврху повећања безбедности података али и због повећања ефикасности у раду и због искоришћавања свих могућности које софтвер нуди</w:t>
      </w:r>
      <w:r w:rsidR="003F4A00">
        <w:rPr>
          <w:lang w:val="sr-Cyrl-RS"/>
        </w:rPr>
        <w:t>.</w:t>
      </w:r>
    </w:p>
    <w:p w14:paraId="6C944248" w14:textId="77777777" w:rsidR="003F4A00" w:rsidRDefault="003F4A00" w:rsidP="004C10E7">
      <w:pPr>
        <w:rPr>
          <w:lang w:val="sr-Cyrl-RS"/>
        </w:rPr>
      </w:pPr>
    </w:p>
    <w:p w14:paraId="359F2B8E" w14:textId="3656C72B" w:rsidR="003F4A00" w:rsidRDefault="003F4A00" w:rsidP="004C10E7">
      <w:pPr>
        <w:rPr>
          <w:lang w:val="sr-Cyrl-RS"/>
        </w:rPr>
      </w:pPr>
    </w:p>
    <w:p w14:paraId="3A239BA1" w14:textId="0316559F" w:rsidR="003F4A00" w:rsidRDefault="003F4A00" w:rsidP="004C10E7">
      <w:pPr>
        <w:rPr>
          <w:lang w:val="sr-Cyrl-RS"/>
        </w:rPr>
      </w:pPr>
    </w:p>
    <w:p w14:paraId="0ADF57FB" w14:textId="353EF9E6" w:rsidR="003F4A00" w:rsidRDefault="003F4A00" w:rsidP="004C10E7">
      <w:pPr>
        <w:rPr>
          <w:lang w:val="sr-Cyrl-RS"/>
        </w:rPr>
      </w:pPr>
    </w:p>
    <w:p w14:paraId="4C05C27D" w14:textId="14030D1E" w:rsidR="003F4A00" w:rsidRDefault="003F4A00" w:rsidP="004C10E7">
      <w:pPr>
        <w:rPr>
          <w:lang w:val="sr-Cyrl-RS"/>
        </w:rPr>
      </w:pPr>
    </w:p>
    <w:p w14:paraId="541AEFA5" w14:textId="28686C2D" w:rsidR="003F4A00" w:rsidRDefault="003F4A00" w:rsidP="004C10E7">
      <w:pPr>
        <w:rPr>
          <w:lang w:val="sr-Cyrl-RS"/>
        </w:rPr>
      </w:pPr>
    </w:p>
    <w:p w14:paraId="490ACF04" w14:textId="3EB4B009" w:rsidR="003F4A00" w:rsidRDefault="003F4A00" w:rsidP="004C10E7">
      <w:pPr>
        <w:rPr>
          <w:lang w:val="sr-Cyrl-RS"/>
        </w:rPr>
      </w:pPr>
    </w:p>
    <w:p w14:paraId="34D20C1B" w14:textId="7927428B" w:rsidR="003F4A00" w:rsidRDefault="003F4A00" w:rsidP="004C10E7">
      <w:pPr>
        <w:rPr>
          <w:lang w:val="sr-Cyrl-RS"/>
        </w:rPr>
      </w:pPr>
    </w:p>
    <w:p w14:paraId="7230CD6C" w14:textId="55459D0C" w:rsidR="003F4A00" w:rsidRDefault="003F4A00" w:rsidP="004C10E7">
      <w:pPr>
        <w:rPr>
          <w:lang w:val="sr-Cyrl-RS"/>
        </w:rPr>
      </w:pPr>
    </w:p>
    <w:p w14:paraId="6AA6B617" w14:textId="18A47D4E" w:rsidR="003F4A00" w:rsidRDefault="003F4A00" w:rsidP="004C10E7">
      <w:pPr>
        <w:rPr>
          <w:lang w:val="sr-Cyrl-RS"/>
        </w:rPr>
      </w:pPr>
    </w:p>
    <w:p w14:paraId="7967D0DB" w14:textId="77777777" w:rsidR="003F4A00" w:rsidRDefault="003F4A00" w:rsidP="004C10E7">
      <w:pPr>
        <w:rPr>
          <w:lang w:val="sr-Cyrl-RS"/>
        </w:rPr>
      </w:pPr>
    </w:p>
    <w:p w14:paraId="077FAC40" w14:textId="77777777" w:rsidR="003F4A00" w:rsidRDefault="003F4A00" w:rsidP="004C10E7">
      <w:pPr>
        <w:rPr>
          <w:lang w:val="sr-Cyrl-RS"/>
        </w:rPr>
      </w:pPr>
    </w:p>
    <w:p w14:paraId="4673FF83" w14:textId="77777777" w:rsidR="004C10E7" w:rsidRDefault="004C10E7" w:rsidP="0046357C">
      <w:pPr>
        <w:rPr>
          <w:lang w:val="sr-Cyrl-RS"/>
        </w:rPr>
      </w:pPr>
    </w:p>
    <w:p w14:paraId="11480264" w14:textId="77777777" w:rsidR="004C10E7" w:rsidRDefault="004C10E7" w:rsidP="0046357C">
      <w:pPr>
        <w:rPr>
          <w:lang w:val="sr-Cyrl-RS"/>
        </w:rPr>
      </w:pPr>
    </w:p>
    <w:p w14:paraId="499C70FB" w14:textId="77777777" w:rsidR="004C10E7" w:rsidRDefault="004C10E7" w:rsidP="0046357C">
      <w:pPr>
        <w:rPr>
          <w:lang w:val="sr-Cyrl-RS"/>
        </w:rPr>
      </w:pPr>
    </w:p>
    <w:p w14:paraId="55E133B8" w14:textId="77777777" w:rsidR="004C10E7" w:rsidRDefault="004C10E7" w:rsidP="0046357C">
      <w:pPr>
        <w:rPr>
          <w:lang w:val="sr-Cyrl-RS"/>
        </w:rPr>
      </w:pPr>
    </w:p>
    <w:p w14:paraId="38C05671" w14:textId="77777777" w:rsidR="004C10E7" w:rsidRDefault="004C10E7" w:rsidP="0046357C">
      <w:pPr>
        <w:rPr>
          <w:lang w:val="sr-Cyrl-RS"/>
        </w:rPr>
      </w:pPr>
    </w:p>
    <w:p w14:paraId="1894119E" w14:textId="77777777" w:rsidR="004C10E7" w:rsidRDefault="004C10E7" w:rsidP="0046357C">
      <w:pPr>
        <w:rPr>
          <w:lang w:val="sr-Cyrl-RS"/>
        </w:rPr>
      </w:pPr>
    </w:p>
    <w:p w14:paraId="28DB42E7" w14:textId="77777777" w:rsidR="004C10E7" w:rsidRDefault="004C10E7" w:rsidP="0046357C">
      <w:pPr>
        <w:rPr>
          <w:lang w:val="sr-Cyrl-RS"/>
        </w:rPr>
      </w:pPr>
    </w:p>
    <w:p w14:paraId="371E663B" w14:textId="77777777" w:rsidR="004C10E7" w:rsidRDefault="004C10E7" w:rsidP="0046357C">
      <w:pPr>
        <w:rPr>
          <w:lang w:val="sr-Cyrl-RS"/>
        </w:rPr>
      </w:pPr>
    </w:p>
    <w:p w14:paraId="798AD335" w14:textId="77777777" w:rsidR="004C10E7" w:rsidRDefault="004C10E7" w:rsidP="0046357C">
      <w:pPr>
        <w:rPr>
          <w:lang w:val="sr-Cyrl-RS"/>
        </w:rPr>
      </w:pPr>
    </w:p>
    <w:p w14:paraId="63557422" w14:textId="77777777" w:rsidR="004C10E7" w:rsidRDefault="004C10E7" w:rsidP="0046357C">
      <w:pPr>
        <w:rPr>
          <w:lang w:val="sr-Cyrl-RS"/>
        </w:rPr>
      </w:pPr>
    </w:p>
    <w:p w14:paraId="3D0FF2A7" w14:textId="77777777" w:rsidR="004C10E7" w:rsidRDefault="004C10E7" w:rsidP="0046357C">
      <w:pPr>
        <w:rPr>
          <w:lang w:val="sr-Cyrl-RS"/>
        </w:rPr>
      </w:pPr>
    </w:p>
    <w:p w14:paraId="5A8E6334" w14:textId="77777777" w:rsidR="004C10E7" w:rsidRDefault="004C10E7" w:rsidP="0046357C">
      <w:pPr>
        <w:rPr>
          <w:lang w:val="sr-Cyrl-RS"/>
        </w:rPr>
      </w:pPr>
    </w:p>
    <w:p w14:paraId="170B904F" w14:textId="77777777" w:rsidR="004C10E7" w:rsidRDefault="004C10E7" w:rsidP="0046357C">
      <w:pPr>
        <w:rPr>
          <w:lang w:val="sr-Cyrl-RS"/>
        </w:rPr>
      </w:pPr>
    </w:p>
    <w:p w14:paraId="291FDF0C" w14:textId="77777777" w:rsidR="004C10E7" w:rsidRDefault="004C10E7" w:rsidP="0046357C">
      <w:pPr>
        <w:rPr>
          <w:lang w:val="sr-Cyrl-RS"/>
        </w:rPr>
      </w:pPr>
    </w:p>
    <w:p w14:paraId="4BEDDB24" w14:textId="77777777" w:rsidR="004C10E7" w:rsidRDefault="004C10E7" w:rsidP="0046357C">
      <w:pPr>
        <w:rPr>
          <w:lang w:val="sr-Cyrl-RS"/>
        </w:rPr>
      </w:pPr>
    </w:p>
    <w:p w14:paraId="7A6A840A" w14:textId="77777777" w:rsidR="00B12ECC" w:rsidRPr="0046357C" w:rsidRDefault="00B12ECC" w:rsidP="0046357C"/>
    <w:p w14:paraId="63587E8C" w14:textId="77777777" w:rsidR="00B12ECC" w:rsidRDefault="00B12ECC" w:rsidP="00B23467"/>
    <w:p w14:paraId="54FBB812" w14:textId="77777777" w:rsidR="00B12ECC" w:rsidRPr="004E4B9A" w:rsidRDefault="00B12ECC" w:rsidP="00B23467">
      <w:pPr>
        <w:sectPr w:rsidR="00B12ECC" w:rsidRPr="004E4B9A" w:rsidSect="00901BDB">
          <w:headerReference w:type="default" r:id="rId21"/>
          <w:pgSz w:w="11907" w:h="16840" w:code="9"/>
          <w:pgMar w:top="1417" w:right="1417" w:bottom="1417" w:left="1417" w:header="862" w:footer="1440" w:gutter="0"/>
          <w:cols w:num="2" w:space="720"/>
          <w:docGrid w:linePitch="360"/>
        </w:sectPr>
      </w:pPr>
    </w:p>
    <w:p w14:paraId="57D16401" w14:textId="77777777" w:rsidR="00B12ECC" w:rsidRDefault="00B12ECC" w:rsidP="0046357C">
      <w:pPr>
        <w:pStyle w:val="Heading1"/>
      </w:pPr>
      <w:r>
        <w:lastRenderedPageBreak/>
        <w:t xml:space="preserve"> изјава о академскoј честитости</w:t>
      </w:r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37C0" w14:textId="77777777" w:rsidR="007E7124" w:rsidRDefault="007E7124" w:rsidP="00EF7704">
      <w:pPr>
        <w:spacing w:after="0"/>
      </w:pPr>
      <w:r>
        <w:separator/>
      </w:r>
    </w:p>
  </w:endnote>
  <w:endnote w:type="continuationSeparator" w:id="0">
    <w:p w14:paraId="6C26DBBB" w14:textId="77777777" w:rsidR="007E7124" w:rsidRDefault="007E7124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4605" w14:textId="77777777" w:rsidR="00B12ECC" w:rsidRPr="002832C2" w:rsidRDefault="00B12ECC" w:rsidP="002832C2">
    <w:pPr>
      <w:pStyle w:val="Footer"/>
      <w:ind w:firstLine="0"/>
    </w:pPr>
  </w:p>
  <w:p w14:paraId="0ACDF96C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DC1C" w14:textId="77777777" w:rsidR="007E7124" w:rsidRDefault="007E7124" w:rsidP="00EF7704">
      <w:pPr>
        <w:spacing w:after="0"/>
      </w:pPr>
      <w:r>
        <w:separator/>
      </w:r>
    </w:p>
  </w:footnote>
  <w:footnote w:type="continuationSeparator" w:id="0">
    <w:p w14:paraId="11937DDF" w14:textId="77777777" w:rsidR="007E7124" w:rsidRDefault="007E7124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55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AA31494"/>
    <w:multiLevelType w:val="multilevel"/>
    <w:tmpl w:val="DA9C13EA"/>
    <w:numStyleLink w:val="Stil1"/>
  </w:abstractNum>
  <w:abstractNum w:abstractNumId="28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0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1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3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B4259A8"/>
    <w:multiLevelType w:val="multilevel"/>
    <w:tmpl w:val="1AB6322A"/>
    <w:numStyleLink w:val="Stil2"/>
  </w:abstractNum>
  <w:abstractNum w:abstractNumId="35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5"/>
  </w:num>
  <w:num w:numId="5" w16cid:durableId="1111783514">
    <w:abstractNumId w:val="16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2"/>
  </w:num>
  <w:num w:numId="9" w16cid:durableId="1469283623">
    <w:abstractNumId w:val="32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19"/>
  </w:num>
  <w:num w:numId="22" w16cid:durableId="1621649539">
    <w:abstractNumId w:val="30"/>
  </w:num>
  <w:num w:numId="23" w16cid:durableId="1411581547">
    <w:abstractNumId w:val="28"/>
  </w:num>
  <w:num w:numId="24" w16cid:durableId="1643848949">
    <w:abstractNumId w:val="20"/>
  </w:num>
  <w:num w:numId="25" w16cid:durableId="187374055">
    <w:abstractNumId w:val="33"/>
  </w:num>
  <w:num w:numId="26" w16cid:durableId="134956062">
    <w:abstractNumId w:val="14"/>
  </w:num>
  <w:num w:numId="27" w16cid:durableId="796145091">
    <w:abstractNumId w:val="18"/>
  </w:num>
  <w:num w:numId="28" w16cid:durableId="12850755">
    <w:abstractNumId w:val="21"/>
  </w:num>
  <w:num w:numId="29" w16cid:durableId="1508254630">
    <w:abstractNumId w:val="29"/>
  </w:num>
  <w:num w:numId="30" w16cid:durableId="2063167866">
    <w:abstractNumId w:val="31"/>
  </w:num>
  <w:num w:numId="31" w16cid:durableId="1884246024">
    <w:abstractNumId w:val="11"/>
  </w:num>
  <w:num w:numId="32" w16cid:durableId="550852212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35"/>
  </w:num>
  <w:num w:numId="35" w16cid:durableId="188798619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3"/>
  </w:num>
  <w:num w:numId="37" w16cid:durableId="1084959324">
    <w:abstractNumId w:val="24"/>
  </w:num>
  <w:num w:numId="38" w16cid:durableId="1754625587">
    <w:abstractNumId w:val="27"/>
  </w:num>
  <w:num w:numId="39" w16cid:durableId="21751859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7111"/>
    <w:rsid w:val="0042173A"/>
    <w:rsid w:val="00422183"/>
    <w:rsid w:val="004229A2"/>
    <w:rsid w:val="00422A1B"/>
    <w:rsid w:val="00425B08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1251</TotalTime>
  <Pages>22</Pages>
  <Words>5491</Words>
  <Characters>31303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104</cp:revision>
  <dcterms:created xsi:type="dcterms:W3CDTF">2021-06-18T14:24:00Z</dcterms:created>
  <dcterms:modified xsi:type="dcterms:W3CDTF">2022-07-12T08:18:00Z</dcterms:modified>
</cp:coreProperties>
</file>